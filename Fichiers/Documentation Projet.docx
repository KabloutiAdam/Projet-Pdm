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08A97" w14:textId="4FC3B87F" w:rsidR="00C930E9" w:rsidRDefault="000338DE">
      <w:pPr>
        <w:pStyle w:val="TM1"/>
      </w:pPr>
      <w:r>
        <mc:AlternateContent>
          <mc:Choice Requires="wps">
            <w:drawing>
              <wp:anchor distT="0" distB="0" distL="114300" distR="114300" simplePos="0" relativeHeight="251665919" behindDoc="0" locked="0" layoutInCell="1" allowOverlap="1" wp14:anchorId="2289BA81" wp14:editId="1C1E67C5">
                <wp:simplePos x="0" y="0"/>
                <wp:positionH relativeFrom="margin">
                  <wp:posOffset>1966595</wp:posOffset>
                </wp:positionH>
                <wp:positionV relativeFrom="paragraph">
                  <wp:posOffset>-1633855</wp:posOffset>
                </wp:positionV>
                <wp:extent cx="7753350" cy="4143375"/>
                <wp:effectExtent l="95250" t="114300" r="114300" b="28575"/>
                <wp:wrapNone/>
                <wp:docPr id="20" name="Triangle isocè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4143375"/>
                        </a:xfrm>
                        <a:prstGeom prst="triangle">
                          <a:avLst/>
                        </a:prstGeom>
                        <a:effectLst>
                          <a:outerShdw dist="50800" dir="16080000" sx="102000" sy="102000" algn="ctr" rotWithShape="0">
                            <a:schemeClr val="accent1"/>
                          </a:outerShdw>
                          <a:softEdge rad="0"/>
                        </a:effec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F044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20" o:spid="_x0000_s1026" type="#_x0000_t5" style="position:absolute;margin-left:154.85pt;margin-top:-128.65pt;width:610.5pt;height:326.25pt;z-index:25166591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" fillcolor="black [3200]" strokecolor="black [1600]" strokeweight="1pt">
                <v:shadow on="t" type="perspective" color="#4472c4 [3204]" offset="-.04925mm,-1.41025mm" matrix="66847f,,,66847f"/>
                <w10:wrap anchorx="margin"/>
              </v:shape>
            </w:pict>
          </mc:Fallback>
        </mc:AlternateContent>
      </w:r>
    </w:p>
    <w:p w14:paraId="0581C742" w14:textId="2757260D" w:rsidR="00C930E9" w:rsidRDefault="0059629D">
      <w:pPr>
        <w:pStyle w:val="TM1"/>
      </w:pPr>
      <w:r w:rsidRPr="00D87072">
        <w:drawing>
          <wp:anchor distT="0" distB="0" distL="114300" distR="114300" simplePos="0" relativeHeight="251665408" behindDoc="1" locked="0" layoutInCell="1" allowOverlap="1" wp14:anchorId="5009F5AB" wp14:editId="34E7216A">
            <wp:simplePos x="0" y="0"/>
            <wp:positionH relativeFrom="page">
              <wp:align>right</wp:align>
            </wp:positionH>
            <wp:positionV relativeFrom="paragraph">
              <wp:posOffset>1705293</wp:posOffset>
            </wp:positionV>
            <wp:extent cx="13399154" cy="7537675"/>
            <wp:effectExtent l="0" t="2857" r="9207" b="9208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3399154" cy="753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C5E0F4" w14:textId="224E9485" w:rsidR="00C930E9" w:rsidRDefault="00C930E9">
      <w:pPr>
        <w:pStyle w:val="TM1"/>
      </w:pPr>
    </w:p>
    <w:p w14:paraId="6853D066" w14:textId="28750BF4" w:rsidR="00C930E9" w:rsidRDefault="000338DE">
      <w:pPr>
        <w:pStyle w:val="TM1"/>
      </w:pPr>
      <w:r>
        <mc:AlternateContent>
          <mc:Choice Requires="wps">
            <w:drawing>
              <wp:anchor distT="0" distB="0" distL="114300" distR="114300" simplePos="0" relativeHeight="251666431" behindDoc="0" locked="0" layoutInCell="1" allowOverlap="1" wp14:anchorId="18322CEB" wp14:editId="205D47F5">
                <wp:simplePos x="0" y="0"/>
                <wp:positionH relativeFrom="column">
                  <wp:posOffset>-1138555</wp:posOffset>
                </wp:positionH>
                <wp:positionV relativeFrom="paragraph">
                  <wp:posOffset>354965</wp:posOffset>
                </wp:positionV>
                <wp:extent cx="7810500" cy="2867025"/>
                <wp:effectExtent l="95250" t="0" r="114300" b="1047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0" cy="28670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effectLst>
                          <a:outerShdw dist="38100" dir="5400000" sx="102000" sy="102000" algn="ctr" rotWithShape="0">
                            <a:schemeClr val="accent1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59F09" id="Rectangle 19" o:spid="_x0000_s1026" style="position:absolute;margin-left:-89.65pt;margin-top:27.95pt;width:615pt;height:225.75pt;z-index:2516664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" fillcolor="black [3213]" strokecolor="#1f3763 [1604]" strokeweight="1pt">
                <v:shadow on="t" type="perspective" color="#4472c4 [3204]" offset="0,3pt" matrix="66847f,,,66847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199" behindDoc="0" locked="0" layoutInCell="1" allowOverlap="1" wp14:anchorId="778C19C4" wp14:editId="6F8BD6E9">
                <wp:simplePos x="0" y="0"/>
                <wp:positionH relativeFrom="column">
                  <wp:posOffset>-5215255</wp:posOffset>
                </wp:positionH>
                <wp:positionV relativeFrom="paragraph">
                  <wp:posOffset>2506980</wp:posOffset>
                </wp:positionV>
                <wp:extent cx="8086725" cy="5753100"/>
                <wp:effectExtent l="19050" t="0" r="47625" b="38100"/>
                <wp:wrapNone/>
                <wp:docPr id="21" name="Triangle isocè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086725" cy="57531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FF77B" id="Triangle isocèle 21" o:spid="_x0000_s1026" type="#_x0000_t5" style="position:absolute;margin-left:-410.65pt;margin-top:197.4pt;width:636.75pt;height:453pt;flip:y;z-index:2516671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" fillcolor="black [3200]" strokecolor="black [1600]" strokeweight="1pt"/>
            </w:pict>
          </mc:Fallback>
        </mc:AlternateContent>
      </w:r>
      <w:r w:rsidR="0059629D"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17A9679" wp14:editId="2A67BC32">
                <wp:simplePos x="0" y="0"/>
                <wp:positionH relativeFrom="margin">
                  <wp:align>left</wp:align>
                </wp:positionH>
                <wp:positionV relativeFrom="paragraph">
                  <wp:posOffset>570865</wp:posOffset>
                </wp:positionV>
                <wp:extent cx="5781675" cy="1404620"/>
                <wp:effectExtent l="0" t="0" r="0" b="381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16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blurRad="50800" dist="50800" dir="5400000" sx="102000" sy="102000" algn="ctr" rotWithShape="0">
                            <a:srgbClr val="000000">
                              <a:alpha val="43137"/>
                            </a:srgbClr>
                          </a:outerShdw>
                        </a:effectLst>
                      </wps:spPr>
                      <wps:txbx>
                        <w:txbxContent>
                          <w:p w14:paraId="77C8B714" w14:textId="4BED1B6C" w:rsidR="0059629D" w:rsidRPr="0059629D" w:rsidRDefault="0059629D" w:rsidP="0059629D">
                            <w:pPr>
                              <w:jc w:val="center"/>
                              <w:rPr>
                                <w:rFonts w:ascii="3d" w:hAnsi="3d"/>
                                <w:b/>
                                <w:bCs/>
                                <w:sz w:val="144"/>
                                <w:szCs w:val="144"/>
                                <w:lang w:val="fr-CH"/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57000">
                                        <w14:schemeClr w14:val="accent1"/>
                                      </w14:gs>
                                      <w14:gs w14:pos="100000">
                                        <w14:schemeClr w14:val="accent1">
                                          <w14:lumMod w14:val="7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1247B">
                              <w:rPr>
                                <w:rFonts w:ascii="3d" w:hAnsi="3d"/>
                                <w:b/>
                                <w:bCs/>
                                <w:sz w:val="144"/>
                                <w:szCs w:val="144"/>
                                <w:lang w:val="fr-CH"/>
                                <w14:textFill>
                                  <w14:gradFill>
                                    <w14:gsLst>
                                      <w14:gs w14:pos="46000">
                                        <w14:srgbClr w14:val="66369F"/>
                                      </w14:gs>
                                      <w14:gs w14:pos="0">
                                        <w14:schemeClr w14:val="bg1"/>
                                      </w14:gs>
                                      <w14:gs w14:pos="100000">
                                        <w14:schemeClr w14:val="accent1">
                                          <w14:lumMod w14:val="7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SPACE</w:t>
                            </w:r>
                            <w:r w:rsidRPr="0059629D">
                              <w:rPr>
                                <w:rFonts w:ascii="3d" w:hAnsi="3d"/>
                                <w:b/>
                                <w:bCs/>
                                <w:sz w:val="144"/>
                                <w:szCs w:val="144"/>
                                <w:lang w:val="fr-CH"/>
                                <w14:textFill>
                                  <w14:gradFill>
                                    <w14:gsLst>
                                      <w14:gs w14:pos="0">
                                        <w14:schemeClr w14:val="tx1"/>
                                      </w14:gs>
                                      <w14:gs w14:pos="57000">
                                        <w14:schemeClr w14:val="accent1"/>
                                      </w14:gs>
                                      <w14:gs w14:pos="100000">
                                        <w14:schemeClr w14:val="accent1">
                                          <w14:lumMod w14:val="7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41247B">
                              <w:rPr>
                                <w:rFonts w:ascii="3d" w:hAnsi="3d"/>
                                <w:b/>
                                <w:bCs/>
                                <w:sz w:val="144"/>
                                <w:szCs w:val="144"/>
                                <w:lang w:val="fr-CH"/>
                                <w14:textFill>
                                  <w14:gradFill>
                                    <w14:gsLst>
                                      <w14:gs w14:pos="0">
                                        <w14:srgbClr w14:val="7030A0"/>
                                      </w14:gs>
                                      <w14:gs w14:pos="100000">
                                        <w14:schemeClr w14:val="accent1">
                                          <w14:lumMod w14:val="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INVADER</w:t>
                            </w:r>
                          </w:p>
                        </w:txbxContent>
                      </wps:txbx>
                      <wps:bodyPr rot="0" vert="horz" wrap="square" lIns="91440" tIns="45720" rIns="91440" bIns="45720" numCol="1" anchor="t" anchorCtr="0">
                        <a:prstTxWarp prst="textFadeUp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17A967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44.95pt;width:455.25pt;height:110.6pt;z-index:2516674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" filled="f" stroked="f">
                <v:shadow on="t" type="perspective" color="black" opacity="28270f" offset="0,4pt" matrix="66847f,,,66847f"/>
                <v:textbox style="mso-fit-shape-to-text:t">
                  <w:txbxContent>
                    <w:p w14:paraId="77C8B714" w14:textId="4BED1B6C" w:rsidR="0059629D" w:rsidRPr="0059629D" w:rsidRDefault="0059629D" w:rsidP="0059629D">
                      <w:pPr>
                        <w:jc w:val="center"/>
                        <w:rPr>
                          <w:rFonts w:ascii="3d" w:hAnsi="3d"/>
                          <w:b/>
                          <w:bCs/>
                          <w:sz w:val="144"/>
                          <w:szCs w:val="144"/>
                          <w:lang w:val="fr-CH"/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57000">
                                  <w14:schemeClr w14:val="accent1"/>
                                </w14:gs>
                                <w14:gs w14:pos="100000">
                                  <w14:schemeClr w14:val="accent1">
                                    <w14:lumMod w14:val="7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1247B">
                        <w:rPr>
                          <w:rFonts w:ascii="3d" w:hAnsi="3d"/>
                          <w:b/>
                          <w:bCs/>
                          <w:sz w:val="144"/>
                          <w:szCs w:val="144"/>
                          <w:lang w:val="fr-CH"/>
                          <w14:textFill>
                            <w14:gradFill>
                              <w14:gsLst>
                                <w14:gs w14:pos="46000">
                                  <w14:srgbClr w14:val="66369F"/>
                                </w14:gs>
                                <w14:gs w14:pos="0">
                                  <w14:schemeClr w14:val="bg1"/>
                                </w14:gs>
                                <w14:gs w14:pos="100000">
                                  <w14:schemeClr w14:val="accent1">
                                    <w14:lumMod w14:val="7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SPACE</w:t>
                      </w:r>
                      <w:r w:rsidRPr="0059629D">
                        <w:rPr>
                          <w:rFonts w:ascii="3d" w:hAnsi="3d"/>
                          <w:b/>
                          <w:bCs/>
                          <w:sz w:val="144"/>
                          <w:szCs w:val="144"/>
                          <w:lang w:val="fr-CH"/>
                          <w14:textFill>
                            <w14:gradFill>
                              <w14:gsLst>
                                <w14:gs w14:pos="0">
                                  <w14:schemeClr w14:val="tx1"/>
                                </w14:gs>
                                <w14:gs w14:pos="57000">
                                  <w14:schemeClr w14:val="accent1"/>
                                </w14:gs>
                                <w14:gs w14:pos="100000">
                                  <w14:schemeClr w14:val="accent1">
                                    <w14:lumMod w14:val="7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41247B">
                        <w:rPr>
                          <w:rFonts w:ascii="3d" w:hAnsi="3d"/>
                          <w:b/>
                          <w:bCs/>
                          <w:sz w:val="144"/>
                          <w:szCs w:val="144"/>
                          <w:lang w:val="fr-CH"/>
                          <w14:textFill>
                            <w14:gradFill>
                              <w14:gsLst>
                                <w14:gs w14:pos="0">
                                  <w14:srgbClr w14:val="7030A0"/>
                                </w14:gs>
                                <w14:gs w14:pos="100000">
                                  <w14:schemeClr w14:val="accent1">
                                    <w14:lumMod w14:val="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INVADER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26EB823" w14:textId="18A48EA7" w:rsidR="00C930E9" w:rsidRDefault="00C930E9">
      <w:pPr>
        <w:pStyle w:val="TM1"/>
      </w:pPr>
    </w:p>
    <w:p w14:paraId="1C9B03D0" w14:textId="71FFA838" w:rsidR="00C930E9" w:rsidRDefault="00C930E9">
      <w:pPr>
        <w:pStyle w:val="TM1"/>
      </w:pPr>
    </w:p>
    <w:p w14:paraId="01EE0806" w14:textId="1EA7F182" w:rsidR="00C930E9" w:rsidRDefault="00C930E9">
      <w:pPr>
        <w:pStyle w:val="TM1"/>
      </w:pPr>
    </w:p>
    <w:p w14:paraId="23B69045" w14:textId="26870F2A" w:rsidR="00C930E9" w:rsidRDefault="00C930E9">
      <w:pPr>
        <w:pStyle w:val="TM1"/>
      </w:pPr>
    </w:p>
    <w:p w14:paraId="621493B7" w14:textId="70313C29" w:rsidR="00C930E9" w:rsidRDefault="00C930E9">
      <w:pPr>
        <w:rPr>
          <w:sz w:val="52"/>
        </w:rPr>
      </w:pPr>
    </w:p>
    <w:p w14:paraId="4A73CA3E" w14:textId="0A7F16FF" w:rsidR="00205685" w:rsidRDefault="00205685">
      <w:pPr>
        <w:rPr>
          <w:sz w:val="52"/>
        </w:rPr>
      </w:pPr>
    </w:p>
    <w:p w14:paraId="5722828A" w14:textId="6400AA6E" w:rsidR="00C930E9" w:rsidRDefault="00C930E9"/>
    <w:p w14:paraId="61F6D60D" w14:textId="6372C138" w:rsidR="00C930E9" w:rsidRDefault="00C930E9"/>
    <w:p w14:paraId="557E9C78" w14:textId="26890171" w:rsidR="00C930E9" w:rsidRDefault="00C930E9"/>
    <w:p w14:paraId="75458913" w14:textId="67712900" w:rsidR="00C930E9" w:rsidRDefault="00C930E9"/>
    <w:p w14:paraId="07A883CF" w14:textId="3130D77B" w:rsidR="00C930E9" w:rsidRDefault="00C930E9"/>
    <w:p w14:paraId="66D550DF" w14:textId="5F90DC7C" w:rsidR="00C930E9" w:rsidRDefault="00C930E9"/>
    <w:p w14:paraId="208C6F74" w14:textId="1ABBFFD8" w:rsidR="00C930E9" w:rsidRDefault="00C930E9"/>
    <w:p w14:paraId="469C72F5" w14:textId="468DDE82" w:rsidR="00C930E9" w:rsidRDefault="00C930E9"/>
    <w:p w14:paraId="7AF2F538" w14:textId="0A13AB1D" w:rsidR="00C930E9" w:rsidRDefault="00C930E9"/>
    <w:p w14:paraId="55B66BD7" w14:textId="7AA7C136" w:rsidR="00C930E9" w:rsidRDefault="00C930E9"/>
    <w:p w14:paraId="5253F2BE" w14:textId="0C7BB298" w:rsidR="00C930E9" w:rsidRDefault="00C930E9"/>
    <w:p w14:paraId="7994427B" w14:textId="6291926A" w:rsidR="00C930E9" w:rsidRDefault="00C930E9"/>
    <w:p w14:paraId="47C75242" w14:textId="5D90FBEC" w:rsidR="00C930E9" w:rsidRDefault="00C930E9"/>
    <w:p w14:paraId="44AB8545" w14:textId="1CF88FD9" w:rsidR="00C930E9" w:rsidRDefault="00C930E9"/>
    <w:p w14:paraId="03247300" w14:textId="6CA51307" w:rsidR="00C930E9" w:rsidRDefault="00C930E9"/>
    <w:p w14:paraId="285C6CB1" w14:textId="4429EC88" w:rsidR="00C930E9" w:rsidRDefault="00C930E9"/>
    <w:p w14:paraId="7CC283C9" w14:textId="63063C54" w:rsidR="00C930E9" w:rsidRDefault="00C930E9"/>
    <w:p w14:paraId="4D46C3C9" w14:textId="0EE11C6A" w:rsidR="00C930E9" w:rsidRDefault="00C930E9"/>
    <w:p w14:paraId="2ED1C2F9" w14:textId="41C66CE1" w:rsidR="00C930E9" w:rsidRDefault="00C930E9"/>
    <w:p w14:paraId="403192D7" w14:textId="77777777" w:rsidR="00C930E9" w:rsidRDefault="00C930E9"/>
    <w:p w14:paraId="48DB076A" w14:textId="77777777" w:rsidR="00C930E9" w:rsidRDefault="00C930E9"/>
    <w:p w14:paraId="15B84806" w14:textId="77777777" w:rsidR="00C930E9" w:rsidRDefault="00C930E9"/>
    <w:p w14:paraId="59AFD1D7" w14:textId="77777777" w:rsidR="00C930E9" w:rsidRDefault="00C930E9"/>
    <w:p w14:paraId="4911FFC5" w14:textId="77777777" w:rsidR="00205685" w:rsidRDefault="00205685" w:rsidP="00791020"/>
    <w:p w14:paraId="528DFA2A" w14:textId="77777777" w:rsidR="00205685" w:rsidRDefault="00205685" w:rsidP="00791020"/>
    <w:p w14:paraId="2BC2EFAE" w14:textId="359E3721" w:rsidR="003F2179" w:rsidRPr="00791020" w:rsidRDefault="003F2179" w:rsidP="00791020">
      <w:r w:rsidRPr="003F2179">
        <w:rPr>
          <w:u w:val="single"/>
        </w:rPr>
        <w:t>Table des matières</w:t>
      </w:r>
    </w:p>
    <w:p w14:paraId="7071B88E" w14:textId="0793B8E0" w:rsidR="00C83E77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4999694" w:history="1">
        <w:r w:rsidR="00C83E77" w:rsidRPr="00990CCB">
          <w:rPr>
            <w:rStyle w:val="Lienhypertexte"/>
          </w:rPr>
          <w:t>1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Introduction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_Toc114999694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55C21153" w14:textId="77777777" w:rsidR="00C83E77" w:rsidRDefault="00F51CC6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5" w:history="1">
        <w:r w:rsidR="00C83E77" w:rsidRPr="00990CCB">
          <w:rPr>
            <w:rStyle w:val="Lienhypertexte"/>
          </w:rPr>
          <w:t>2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Objectifs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_Toc114999695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111F932B" w14:textId="77777777" w:rsidR="00C83E77" w:rsidRDefault="00F51CC6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6" w:history="1">
        <w:r w:rsidR="00C83E77" w:rsidRPr="00990CCB">
          <w:rPr>
            <w:rStyle w:val="Lienhypertexte"/>
          </w:rPr>
          <w:t>3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Fonctionnelle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_Toc114999696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035D8F53" w14:textId="77777777" w:rsidR="00C83E77" w:rsidRDefault="00F51CC6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7" w:history="1">
        <w:r w:rsidR="00C83E77" w:rsidRPr="00990CCB">
          <w:rPr>
            <w:rStyle w:val="Lienhypertexte"/>
          </w:rPr>
          <w:t>4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Planification initiale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_Toc114999697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37500732" w14:textId="77777777" w:rsidR="00C83E77" w:rsidRDefault="00F51CC6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8" w:history="1">
        <w:r w:rsidR="00C83E77" w:rsidRPr="00990CCB">
          <w:rPr>
            <w:rStyle w:val="Lienhypertexte"/>
          </w:rPr>
          <w:t>5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Technique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_Toc114999698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1430CACE" w14:textId="77777777" w:rsidR="00C83E77" w:rsidRDefault="00F51CC6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9" w:history="1">
        <w:r w:rsidR="00C83E77" w:rsidRPr="00990CCB">
          <w:rPr>
            <w:rStyle w:val="Lienhypertexte"/>
          </w:rPr>
          <w:t>6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Environnement de travail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_Toc114999699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2EE0F8CF" w14:textId="77777777" w:rsidR="00C83E77" w:rsidRDefault="00F51CC6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0" w:history="1">
        <w:r w:rsidR="00C83E77" w:rsidRPr="00990CCB">
          <w:rPr>
            <w:rStyle w:val="Lienhypertexte"/>
          </w:rPr>
          <w:t>7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Suivi du développement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_Toc114999700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07B5EAFB" w14:textId="77777777" w:rsidR="00C83E77" w:rsidRDefault="00F51CC6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1" w:history="1">
        <w:r w:rsidR="00C83E77" w:rsidRPr="00990CCB">
          <w:rPr>
            <w:rStyle w:val="Lienhypertexte"/>
          </w:rPr>
          <w:t>8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Erreurs restantes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_Toc114999701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69044120" w14:textId="77777777" w:rsidR="00C83E77" w:rsidRDefault="00F51CC6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2" w:history="1">
        <w:r w:rsidR="00C83E77" w:rsidRPr="00990CCB">
          <w:rPr>
            <w:rStyle w:val="Lienhypertexte"/>
          </w:rPr>
          <w:t>9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Liste des livrables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_Toc114999702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63434D54" w14:textId="77777777" w:rsidR="00C83E77" w:rsidRDefault="00F51CC6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3" w:history="1">
        <w:r w:rsidR="00C83E77" w:rsidRPr="00990CCB">
          <w:rPr>
            <w:rStyle w:val="Lienhypertexte"/>
          </w:rPr>
          <w:t>10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Conclusions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_Toc114999703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27FA6E27" w14:textId="77777777" w:rsidR="007C53D3" w:rsidRDefault="003F2179" w:rsidP="003F2179">
      <w:r>
        <w:fldChar w:fldCharType="end"/>
      </w:r>
    </w:p>
    <w:p w14:paraId="4D609174" w14:textId="2227AF8C" w:rsidR="00415FC4" w:rsidRDefault="00415FC4">
      <w:pPr>
        <w:rPr>
          <w:bCs/>
          <w:i/>
          <w:sz w:val="20"/>
          <w:u w:val="single"/>
        </w:rPr>
      </w:pPr>
      <w:r>
        <w:rPr>
          <w:bCs/>
          <w:i/>
          <w:sz w:val="20"/>
          <w:u w:val="single"/>
        </w:rPr>
        <w:br w:type="page"/>
      </w:r>
    </w:p>
    <w:p w14:paraId="1E1A0C7E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29E62EB0" w14:textId="09ED403E" w:rsidR="007F1D85" w:rsidRDefault="007C53D3" w:rsidP="007F1D85">
      <w:pPr>
        <w:pStyle w:val="Titre1"/>
      </w:pPr>
      <w:bookmarkStart w:id="0" w:name="_Toc114999694"/>
      <w:r w:rsidRPr="00791020">
        <w:t>Introduction</w:t>
      </w:r>
      <w:bookmarkEnd w:id="0"/>
    </w:p>
    <w:p w14:paraId="6DC6427E" w14:textId="0E079916" w:rsidR="007F1D85" w:rsidRPr="007F1D85" w:rsidRDefault="007F1D85" w:rsidP="007F1D85">
      <w:r>
        <w:t xml:space="preserve">Projet de développement dans le cadre de l’apprentissage en informatique à l’ETML. Le but du projet est de ré-éditer le jeu « Space Invader » en C#. </w:t>
      </w:r>
    </w:p>
    <w:p w14:paraId="0E584C05" w14:textId="77777777" w:rsidR="00C930E9" w:rsidRDefault="00C930E9"/>
    <w:p w14:paraId="5C3B026C" w14:textId="77777777" w:rsidR="006E2C58" w:rsidRDefault="006E2C58" w:rsidP="006E2C58">
      <w:pPr>
        <w:rPr>
          <w:szCs w:val="14"/>
        </w:rPr>
      </w:pPr>
    </w:p>
    <w:p w14:paraId="5ED8DCB3" w14:textId="77777777" w:rsidR="006E2C58" w:rsidRPr="003E60F7" w:rsidRDefault="006E2C58" w:rsidP="00F76E30">
      <w:pPr>
        <w:pStyle w:val="Titre1"/>
      </w:pPr>
      <w:bookmarkStart w:id="1" w:name="_Toc114999695"/>
      <w:r w:rsidRPr="00791020">
        <w:t>Objectifs</w:t>
      </w:r>
      <w:bookmarkEnd w:id="1"/>
    </w:p>
    <w:p w14:paraId="40979558" w14:textId="2858B17D" w:rsidR="006E2C58" w:rsidRDefault="007F1D85" w:rsidP="006E2C58">
      <w:pPr>
        <w:rPr>
          <w:szCs w:val="14"/>
        </w:rPr>
      </w:pPr>
      <w:r>
        <w:rPr>
          <w:szCs w:val="14"/>
        </w:rPr>
        <w:t>La ré-édition du jeu doit contenir la plupart de ses fonctionnalités. Un menu principal avec les options : « Jouer » qui permet de lancer une partie, « Option » qui permet de changer les options du jeu tel que le son ou la difficulté, « Highscore » qui afficher le nom du meilleur joueur ainsi que son score, « A propos » qui affichera des informations concernant le jeu et « Quitter » qui permettra tout simplement de quitter le jeu.</w:t>
      </w:r>
    </w:p>
    <w:p w14:paraId="6D9DCE9E" w14:textId="5A0C64CE" w:rsidR="007F1D85" w:rsidRDefault="007F1D85" w:rsidP="006E2C58">
      <w:pPr>
        <w:rPr>
          <w:szCs w:val="14"/>
        </w:rPr>
      </w:pPr>
    </w:p>
    <w:p w14:paraId="288411C6" w14:textId="710BEEB8" w:rsidR="007F1D85" w:rsidRDefault="007F1D85" w:rsidP="006E2C58">
      <w:pPr>
        <w:rPr>
          <w:szCs w:val="14"/>
        </w:rPr>
      </w:pPr>
      <w:r>
        <w:rPr>
          <w:szCs w:val="14"/>
        </w:rPr>
        <w:t>Le jeu en lui-même devra contenir : Un affichage dans une console, les déplacement</w:t>
      </w:r>
      <w:r w:rsidR="00415FC4">
        <w:rPr>
          <w:szCs w:val="14"/>
        </w:rPr>
        <w:t xml:space="preserve">s </w:t>
      </w:r>
      <w:r>
        <w:rPr>
          <w:szCs w:val="14"/>
        </w:rPr>
        <w:t>du joueur avec les flèches directionnelles du clavier, des ennemis qui nous tireront dessus, un nombre de vie, un score et des obstacle permettant de nous protéger.</w:t>
      </w:r>
    </w:p>
    <w:p w14:paraId="595EC199" w14:textId="77777777" w:rsidR="007F1D85" w:rsidRDefault="007F1D85" w:rsidP="006E2C58">
      <w:pPr>
        <w:rPr>
          <w:szCs w:val="14"/>
        </w:rPr>
      </w:pPr>
    </w:p>
    <w:p w14:paraId="58444BE9" w14:textId="77777777" w:rsidR="007F1D85" w:rsidRDefault="007F1D85">
      <w:pPr>
        <w:rPr>
          <w:i/>
          <w:iCs/>
          <w:szCs w:val="14"/>
        </w:rPr>
      </w:pPr>
      <w:r>
        <w:rPr>
          <w:i/>
          <w:iCs/>
          <w:szCs w:val="14"/>
        </w:rPr>
        <w:br w:type="page"/>
      </w:r>
    </w:p>
    <w:p w14:paraId="7DF47B7E" w14:textId="77777777" w:rsidR="007C53D3" w:rsidRPr="00C83E77" w:rsidRDefault="007C53D3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7DD1E398" w14:textId="4F211132" w:rsidR="0083170D" w:rsidRDefault="0083170D" w:rsidP="0083170D">
      <w:pPr>
        <w:pStyle w:val="Titre1"/>
      </w:pPr>
      <w:bookmarkStart w:id="2" w:name="_Toc114999696"/>
      <w:r>
        <w:t>Analyse</w:t>
      </w:r>
      <w:r w:rsidR="00E12330">
        <w:t xml:space="preserve"> </w:t>
      </w:r>
      <w:r w:rsidR="003A15E6">
        <w:t>Fonctionnelle</w:t>
      </w:r>
      <w:bookmarkEnd w:id="2"/>
    </w:p>
    <w:p w14:paraId="429D860D" w14:textId="302C873A" w:rsidR="007F1D85" w:rsidRDefault="007F1D85" w:rsidP="007F1D85"/>
    <w:p w14:paraId="550CCFC7" w14:textId="77777777" w:rsidR="007F1D85" w:rsidRDefault="007F1D85" w:rsidP="00F76E30">
      <w:pPr>
        <w:pStyle w:val="Titre11"/>
        <w:numPr>
          <w:ilvl w:val="0"/>
          <w:numId w:val="0"/>
        </w:numPr>
      </w:pPr>
      <w:r>
        <w:t>Story: Menu principal</w:t>
      </w:r>
    </w:p>
    <w:p w14:paraId="678BF7EE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Description</w:t>
      </w:r>
    </w:p>
    <w:p w14:paraId="7FB36237" w14:textId="77777777" w:rsidR="007F1D85" w:rsidRDefault="007F1D85" w:rsidP="007F1D85">
      <w:r>
        <w:t>En tant que joueur</w:t>
      </w:r>
    </w:p>
    <w:p w14:paraId="1FCBC262" w14:textId="77777777" w:rsidR="007F1D85" w:rsidRDefault="007F1D85" w:rsidP="007F1D85">
      <w:r>
        <w:t>Je veux que le jeu me présente un menu général</w:t>
      </w:r>
    </w:p>
    <w:p w14:paraId="66ECDA61" w14:textId="77777777" w:rsidR="007F1D85" w:rsidRDefault="007F1D85" w:rsidP="007F1D85">
      <w:r>
        <w:t>Pour pouvoir choisir ma prochaine action</w:t>
      </w:r>
    </w:p>
    <w:p w14:paraId="27829E98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Tests d’acceptance</w:t>
      </w:r>
    </w:p>
    <w:p w14:paraId="590B0183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>Quand je lance le programme SpicyNvader.exe, le menu général s’affiche (voir maquette)</w:t>
      </w:r>
    </w:p>
    <w:p w14:paraId="1645E5B2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 xml:space="preserve">Les textes sont en ASCII art </w:t>
      </w:r>
    </w:p>
    <w:p w14:paraId="12898EBF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 xml:space="preserve">Dans le menu, quand je tape </w:t>
      </w:r>
      <w:r w:rsidRPr="239BF813">
        <w:rPr>
          <w:rFonts w:ascii="Wingdings" w:eastAsia="Wingdings" w:hAnsi="Wingdings" w:cs="Wingdings"/>
        </w:rPr>
        <w:t>á</w:t>
      </w:r>
      <w:r>
        <w:t xml:space="preserve"> ,  la flèche de sélection monte d’une ligne</w:t>
      </w:r>
    </w:p>
    <w:p w14:paraId="4235E7E3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 xml:space="preserve">Dans le menu, quand je tape </w:t>
      </w:r>
      <w:r w:rsidRPr="239BF813">
        <w:rPr>
          <w:rFonts w:ascii="Wingdings" w:eastAsia="Wingdings" w:hAnsi="Wingdings" w:cs="Wingdings"/>
        </w:rPr>
        <w:t>â</w:t>
      </w:r>
      <w:r>
        <w:t xml:space="preserve"> ,  la flèche de sélection descend d’une ligne</w:t>
      </w:r>
    </w:p>
    <w:p w14:paraId="290DD9A4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 xml:space="preserve">Dans le menu avec la flèche sélection tout en haut, quand je tape </w:t>
      </w:r>
      <w:r w:rsidRPr="239BF813">
        <w:rPr>
          <w:rFonts w:ascii="Wingdings" w:eastAsia="Wingdings" w:hAnsi="Wingdings" w:cs="Wingdings"/>
        </w:rPr>
        <w:t>á</w:t>
      </w:r>
      <w:r>
        <w:t xml:space="preserve"> ,  elle ne bouge pas</w:t>
      </w:r>
    </w:p>
    <w:p w14:paraId="13632AD1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 xml:space="preserve">Dans le menu avec la flèche de sélection tout en bas, quand je tape </w:t>
      </w:r>
      <w:r w:rsidRPr="239BF813">
        <w:rPr>
          <w:rFonts w:ascii="Wingdings" w:eastAsia="Wingdings" w:hAnsi="Wingdings" w:cs="Wingdings"/>
        </w:rPr>
        <w:t>â</w:t>
      </w:r>
      <w:r>
        <w:t xml:space="preserve"> ,  elle ne bouge pas</w:t>
      </w:r>
    </w:p>
    <w:p w14:paraId="5E6E5D47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>Dans le menu avec la touche entrer, je peux accéder à la page souhaitée</w:t>
      </w:r>
    </w:p>
    <w:p w14:paraId="4AFD6654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>Un bouton « Jouer » pour lancer la partie</w:t>
      </w:r>
    </w:p>
    <w:p w14:paraId="764B6FD1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>Un bouton « Quitter » pour fermer le jeu</w:t>
      </w:r>
    </w:p>
    <w:p w14:paraId="470D93D2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Maquette</w:t>
      </w:r>
    </w:p>
    <w:p w14:paraId="6EECB288" w14:textId="77777777" w:rsidR="007F1D85" w:rsidRDefault="007F1D85" w:rsidP="007F1D85">
      <w:r w:rsidRPr="00217B2B">
        <w:rPr>
          <w:noProof/>
        </w:rPr>
        <w:drawing>
          <wp:inline distT="0" distB="0" distL="0" distR="0" wp14:anchorId="098A040B" wp14:editId="0EC9DE8F">
            <wp:extent cx="3564958" cy="28003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5124" cy="285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C8221" w14:textId="5D0FE786" w:rsidR="007F1D85" w:rsidRDefault="007F1D85">
      <w:r>
        <w:br w:type="page"/>
      </w:r>
    </w:p>
    <w:p w14:paraId="4631ED86" w14:textId="77777777" w:rsidR="007F1D85" w:rsidRDefault="007F1D85" w:rsidP="007F1D85"/>
    <w:p w14:paraId="5F5941F8" w14:textId="77777777" w:rsidR="007F1D85" w:rsidRDefault="007F1D85" w:rsidP="00F76E30">
      <w:pPr>
        <w:pStyle w:val="Titre1"/>
        <w:numPr>
          <w:ilvl w:val="0"/>
          <w:numId w:val="0"/>
        </w:numPr>
        <w:ind w:left="432" w:hanging="432"/>
      </w:pPr>
      <w:r>
        <w:t xml:space="preserve">Story : Menu Option </w:t>
      </w:r>
    </w:p>
    <w:p w14:paraId="7E449FBB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Description</w:t>
      </w:r>
    </w:p>
    <w:p w14:paraId="29B0C491" w14:textId="77777777" w:rsidR="007F1D85" w:rsidRDefault="007F1D85" w:rsidP="007F1D85">
      <w:r>
        <w:t>En tant que joueur</w:t>
      </w:r>
    </w:p>
    <w:p w14:paraId="7D71BD6C" w14:textId="77777777" w:rsidR="007F1D85" w:rsidRDefault="007F1D85" w:rsidP="007F1D85">
      <w:r>
        <w:t>Je veux pouvoir entrer dans le menu des options</w:t>
      </w:r>
    </w:p>
    <w:p w14:paraId="0F7CD4C5" w14:textId="77777777" w:rsidR="007F1D85" w:rsidRDefault="007F1D85" w:rsidP="007F1D85">
      <w:r>
        <w:t>Pour pouvoir changer le niveau du son et de la difficulté</w:t>
      </w:r>
    </w:p>
    <w:p w14:paraId="42FB38D9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Tests d’acceptance</w:t>
      </w:r>
    </w:p>
    <w:p w14:paraId="3AC0A7E9" w14:textId="77777777" w:rsidR="007F1D85" w:rsidRDefault="007F1D85" w:rsidP="007F1D85">
      <w:pPr>
        <w:pStyle w:val="Paragraphedeliste"/>
        <w:numPr>
          <w:ilvl w:val="0"/>
          <w:numId w:val="27"/>
        </w:numPr>
      </w:pPr>
      <w:r>
        <w:t>Quand j’appuie sur la touche « Entrer » depuis le menu principal et que je sélectionne « Option », le menu s’affiche</w:t>
      </w:r>
    </w:p>
    <w:p w14:paraId="0BF66FA3" w14:textId="77777777" w:rsidR="007F1D85" w:rsidRDefault="007F1D85" w:rsidP="007F1D85">
      <w:pPr>
        <w:pStyle w:val="Paragraphedeliste"/>
        <w:numPr>
          <w:ilvl w:val="0"/>
          <w:numId w:val="27"/>
        </w:numPr>
      </w:pPr>
      <w:r>
        <w:t xml:space="preserve">Dans le menu, quand je tape </w:t>
      </w:r>
      <w:r w:rsidRPr="239BF813">
        <w:rPr>
          <w:rFonts w:ascii="Wingdings" w:eastAsia="Wingdings" w:hAnsi="Wingdings" w:cs="Wingdings"/>
        </w:rPr>
        <w:t>á</w:t>
      </w:r>
      <w:r>
        <w:t xml:space="preserve"> ,  la flèche de sélection monte d’une ligne</w:t>
      </w:r>
    </w:p>
    <w:p w14:paraId="08257977" w14:textId="77777777" w:rsidR="007F1D85" w:rsidRDefault="007F1D85" w:rsidP="007F1D85">
      <w:pPr>
        <w:pStyle w:val="Paragraphedeliste"/>
        <w:numPr>
          <w:ilvl w:val="0"/>
          <w:numId w:val="27"/>
        </w:numPr>
      </w:pPr>
      <w:r>
        <w:t xml:space="preserve">Dans le menu, quand je tape </w:t>
      </w:r>
      <w:r w:rsidRPr="239BF813">
        <w:rPr>
          <w:rFonts w:ascii="Wingdings" w:eastAsia="Wingdings" w:hAnsi="Wingdings" w:cs="Wingdings"/>
        </w:rPr>
        <w:t>â</w:t>
      </w:r>
      <w:r>
        <w:t xml:space="preserve"> ,  la flèche de sélection descend d’une ligne</w:t>
      </w:r>
    </w:p>
    <w:p w14:paraId="20B17504" w14:textId="77777777" w:rsidR="007F1D85" w:rsidRDefault="007F1D85" w:rsidP="007F1D85">
      <w:pPr>
        <w:pStyle w:val="Paragraphedeliste"/>
        <w:numPr>
          <w:ilvl w:val="0"/>
          <w:numId w:val="27"/>
        </w:numPr>
      </w:pPr>
      <w:r>
        <w:t xml:space="preserve">Dans le menu avec la flèche sélection tout en haut, quand je tape </w:t>
      </w:r>
      <w:r w:rsidRPr="239BF813">
        <w:rPr>
          <w:rFonts w:ascii="Wingdings" w:eastAsia="Wingdings" w:hAnsi="Wingdings" w:cs="Wingdings"/>
        </w:rPr>
        <w:t>á</w:t>
      </w:r>
      <w:r>
        <w:t xml:space="preserve"> ,  elle ne bouge pas</w:t>
      </w:r>
    </w:p>
    <w:p w14:paraId="52E2E96D" w14:textId="77777777" w:rsidR="007F1D85" w:rsidRDefault="007F1D85" w:rsidP="007F1D85">
      <w:pPr>
        <w:pStyle w:val="Paragraphedeliste"/>
        <w:numPr>
          <w:ilvl w:val="0"/>
          <w:numId w:val="27"/>
        </w:numPr>
      </w:pPr>
      <w:r>
        <w:t xml:space="preserve">Dans le menu avec la flèche de sélection tout en bas, quand je tape </w:t>
      </w:r>
      <w:r w:rsidRPr="239BF813">
        <w:rPr>
          <w:rFonts w:ascii="Wingdings" w:eastAsia="Wingdings" w:hAnsi="Wingdings" w:cs="Wingdings"/>
        </w:rPr>
        <w:t>â</w:t>
      </w:r>
      <w:r>
        <w:t xml:space="preserve"> ,  elle ne bouge pas</w:t>
      </w:r>
    </w:p>
    <w:p w14:paraId="6621E5AB" w14:textId="77777777" w:rsidR="007F1D85" w:rsidRDefault="007F1D85" w:rsidP="007F1D85">
      <w:pPr>
        <w:pStyle w:val="Paragraphedeliste"/>
        <w:numPr>
          <w:ilvl w:val="0"/>
          <w:numId w:val="27"/>
        </w:numPr>
      </w:pPr>
      <w:r>
        <w:t xml:space="preserve">Quand j’appuie sur Entrer sur une option, l’option change </w:t>
      </w:r>
    </w:p>
    <w:p w14:paraId="3D74C09D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Maquette</w:t>
      </w:r>
    </w:p>
    <w:p w14:paraId="430E2BAA" w14:textId="77777777" w:rsidR="007F1D85" w:rsidRDefault="007F1D85" w:rsidP="007F1D8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ADF06D" wp14:editId="58ED4D01">
                <wp:simplePos x="0" y="0"/>
                <wp:positionH relativeFrom="column">
                  <wp:posOffset>171450</wp:posOffset>
                </wp:positionH>
                <wp:positionV relativeFrom="paragraph">
                  <wp:posOffset>868680</wp:posOffset>
                </wp:positionV>
                <wp:extent cx="523875" cy="304800"/>
                <wp:effectExtent l="0" t="19050" r="47625" b="38100"/>
                <wp:wrapNone/>
                <wp:docPr id="5" name="Flèche : droi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FD737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5" o:spid="_x0000_s1026" type="#_x0000_t13" style="position:absolute;margin-left:13.5pt;margin-top:68.4pt;width:41.25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" adj="15316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AFFD2D" wp14:editId="54906AB5">
                <wp:simplePos x="0" y="0"/>
                <wp:positionH relativeFrom="column">
                  <wp:posOffset>161925</wp:posOffset>
                </wp:positionH>
                <wp:positionV relativeFrom="paragraph">
                  <wp:posOffset>2916555</wp:posOffset>
                </wp:positionV>
                <wp:extent cx="1428750" cy="0"/>
                <wp:effectExtent l="0" t="19050" r="19050" b="190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2207C3" id="Connecteur droit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5pt,229.65pt" to="125.25pt,2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" strokecolor="red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5A86E8" wp14:editId="02F6545E">
                <wp:simplePos x="0" y="0"/>
                <wp:positionH relativeFrom="column">
                  <wp:posOffset>914400</wp:posOffset>
                </wp:positionH>
                <wp:positionV relativeFrom="paragraph">
                  <wp:posOffset>1278255</wp:posOffset>
                </wp:positionV>
                <wp:extent cx="714375" cy="9525"/>
                <wp:effectExtent l="19050" t="19050" r="28575" b="28575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952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CC0C28" id="Connecteur droit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100.65pt" to="128.25pt,10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" strokecolor="red" strokeweight="3pt">
                <v:stroke joinstyle="miter"/>
              </v:line>
            </w:pict>
          </mc:Fallback>
        </mc:AlternateContent>
      </w:r>
      <w:r w:rsidRPr="00217B2B">
        <w:rPr>
          <w:noProof/>
        </w:rPr>
        <w:drawing>
          <wp:inline distT="0" distB="0" distL="0" distR="0" wp14:anchorId="3F0F44B5" wp14:editId="47CBB430">
            <wp:extent cx="3999865" cy="3161030"/>
            <wp:effectExtent l="0" t="0" r="635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1AB66" w14:textId="04721276" w:rsidR="007F1D85" w:rsidRDefault="007F1D85">
      <w:r>
        <w:br w:type="page"/>
      </w:r>
    </w:p>
    <w:p w14:paraId="273AF81C" w14:textId="77777777" w:rsidR="007F1D85" w:rsidRDefault="007F1D85" w:rsidP="007F1D85"/>
    <w:p w14:paraId="037A351D" w14:textId="77777777" w:rsidR="007F1D85" w:rsidRDefault="007F1D85" w:rsidP="00F76E30">
      <w:pPr>
        <w:pStyle w:val="Titre1"/>
        <w:numPr>
          <w:ilvl w:val="0"/>
          <w:numId w:val="0"/>
        </w:numPr>
        <w:ind w:left="432" w:hanging="432"/>
      </w:pPr>
      <w:r>
        <w:t xml:space="preserve">Story : Lancement du jeu </w:t>
      </w:r>
    </w:p>
    <w:p w14:paraId="02544D9E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Description</w:t>
      </w:r>
    </w:p>
    <w:p w14:paraId="77324839" w14:textId="77777777" w:rsidR="007F1D85" w:rsidRDefault="007F1D85" w:rsidP="007F1D85">
      <w:r>
        <w:t>En tant que joueur</w:t>
      </w:r>
    </w:p>
    <w:p w14:paraId="5F099883" w14:textId="77777777" w:rsidR="007F1D85" w:rsidRDefault="007F1D85" w:rsidP="007F1D85">
      <w:r>
        <w:t xml:space="preserve">Lorsque je lance une partie je veux pouvoir entrer mon pseudo </w:t>
      </w:r>
    </w:p>
    <w:p w14:paraId="0E2CC4F7" w14:textId="77777777" w:rsidR="007F1D85" w:rsidRDefault="007F1D85" w:rsidP="007F1D85">
      <w:r>
        <w:t>Pour qu’il soit affiché à la fin de la partie avec mon score</w:t>
      </w:r>
    </w:p>
    <w:p w14:paraId="668CF65E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Tests d’acceptance</w:t>
      </w:r>
    </w:p>
    <w:p w14:paraId="18A5FC33" w14:textId="77777777" w:rsidR="007F1D85" w:rsidRDefault="007F1D85" w:rsidP="007F1D85">
      <w:pPr>
        <w:pStyle w:val="Paragraphedeliste"/>
        <w:numPr>
          <w:ilvl w:val="0"/>
          <w:numId w:val="28"/>
        </w:numPr>
      </w:pPr>
      <w:r>
        <w:t>Le joueur ne peut entrer que 14 charactères</w:t>
      </w:r>
    </w:p>
    <w:p w14:paraId="32C8E9D9" w14:textId="77777777" w:rsidR="007F1D85" w:rsidRDefault="007F1D85" w:rsidP="007F1D85">
      <w:pPr>
        <w:pStyle w:val="Paragraphedeliste"/>
        <w:numPr>
          <w:ilvl w:val="0"/>
          <w:numId w:val="28"/>
        </w:numPr>
      </w:pPr>
      <w:r>
        <w:t xml:space="preserve">Le joueur ne peut entrer uniquement des chiffres, des lettres et des « _ » </w:t>
      </w:r>
    </w:p>
    <w:p w14:paraId="60C001F2" w14:textId="77777777" w:rsidR="007F1D85" w:rsidRDefault="007F1D85" w:rsidP="007F1D85">
      <w:pPr>
        <w:pStyle w:val="Paragraphedeliste"/>
        <w:numPr>
          <w:ilvl w:val="0"/>
          <w:numId w:val="28"/>
        </w:numPr>
      </w:pPr>
      <w:r>
        <w:t>Le joueur peut appuyer sur « Entrer » pour valider son pseudo</w:t>
      </w:r>
    </w:p>
    <w:p w14:paraId="404DE770" w14:textId="39250A7B" w:rsidR="007F1D85" w:rsidRDefault="007F1D85" w:rsidP="007F1D85"/>
    <w:p w14:paraId="07B4794D" w14:textId="1C4D0957" w:rsidR="007F1D85" w:rsidRDefault="007F1D85">
      <w:r>
        <w:br w:type="page"/>
      </w:r>
    </w:p>
    <w:p w14:paraId="526C06CD" w14:textId="77777777" w:rsidR="007F1D85" w:rsidRDefault="007F1D85" w:rsidP="007F1D85"/>
    <w:p w14:paraId="319E28A2" w14:textId="77777777" w:rsidR="007F1D85" w:rsidRDefault="007F1D85" w:rsidP="00F76E30">
      <w:pPr>
        <w:pStyle w:val="Titre1"/>
        <w:numPr>
          <w:ilvl w:val="0"/>
          <w:numId w:val="0"/>
        </w:numPr>
        <w:ind w:left="432" w:hanging="432"/>
      </w:pPr>
      <w:r>
        <w:t>Story : Menu Pause</w:t>
      </w:r>
    </w:p>
    <w:p w14:paraId="1B89A865" w14:textId="77777777" w:rsidR="007F1D85" w:rsidRPr="00274D97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Description</w:t>
      </w:r>
    </w:p>
    <w:p w14:paraId="0B0DE07E" w14:textId="77777777" w:rsidR="007F1D85" w:rsidRDefault="007F1D85" w:rsidP="007F1D85">
      <w:r>
        <w:t xml:space="preserve">En tant que joueur </w:t>
      </w:r>
    </w:p>
    <w:p w14:paraId="2E6A0549" w14:textId="77777777" w:rsidR="007F1D85" w:rsidRDefault="007F1D85" w:rsidP="007F1D85">
      <w:r>
        <w:t xml:space="preserve">Je veux pouvoir mettre mon jeu en pause </w:t>
      </w:r>
    </w:p>
    <w:p w14:paraId="34598E3F" w14:textId="77777777" w:rsidR="007F1D85" w:rsidRDefault="007F1D85" w:rsidP="007F1D85">
      <w:r>
        <w:t>Pour pouvoir aller chercher un café si l’envie m’y prends</w:t>
      </w:r>
    </w:p>
    <w:p w14:paraId="6AB2E0B9" w14:textId="77777777" w:rsidR="007F1D85" w:rsidRPr="006D10A7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Tests d’acceptance</w:t>
      </w:r>
    </w:p>
    <w:p w14:paraId="6B64113D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>Pendant le jeu, en appuyant sur « Echape » on arrive sur le menu pause (voir maquette)</w:t>
      </w:r>
    </w:p>
    <w:p w14:paraId="78F650E9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 xml:space="preserve">Les textes sont en ASCII art </w:t>
      </w:r>
    </w:p>
    <w:p w14:paraId="1C8AEF4F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 xml:space="preserve">Dans le menu, quand je tape </w:t>
      </w:r>
      <w:r w:rsidRPr="239BF813">
        <w:rPr>
          <w:rFonts w:ascii="Wingdings" w:eastAsia="Wingdings" w:hAnsi="Wingdings" w:cs="Wingdings"/>
        </w:rPr>
        <w:t>á</w:t>
      </w:r>
      <w:r>
        <w:t xml:space="preserve"> ,  la flèche de sélection monte d’une ligne</w:t>
      </w:r>
    </w:p>
    <w:p w14:paraId="190B7C7F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 xml:space="preserve">Dans le menu, quand je tape </w:t>
      </w:r>
      <w:r w:rsidRPr="239BF813">
        <w:rPr>
          <w:rFonts w:ascii="Wingdings" w:eastAsia="Wingdings" w:hAnsi="Wingdings" w:cs="Wingdings"/>
        </w:rPr>
        <w:t>â</w:t>
      </w:r>
      <w:r>
        <w:t xml:space="preserve"> ,  la flèche de sélection descend d’une ligne</w:t>
      </w:r>
    </w:p>
    <w:p w14:paraId="68B3E2F6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 xml:space="preserve">Dans le menu avec la flèche sélection tout en haut, quand je tape </w:t>
      </w:r>
      <w:r w:rsidRPr="239BF813">
        <w:rPr>
          <w:rFonts w:ascii="Wingdings" w:eastAsia="Wingdings" w:hAnsi="Wingdings" w:cs="Wingdings"/>
        </w:rPr>
        <w:t>á</w:t>
      </w:r>
      <w:r>
        <w:t xml:space="preserve"> ,  elle ne bouge pas</w:t>
      </w:r>
    </w:p>
    <w:p w14:paraId="5816D480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 xml:space="preserve">Dans le menu avec la flèche de sélection tout en bas, quand je tape </w:t>
      </w:r>
      <w:r w:rsidRPr="239BF813">
        <w:rPr>
          <w:rFonts w:ascii="Wingdings" w:eastAsia="Wingdings" w:hAnsi="Wingdings" w:cs="Wingdings"/>
        </w:rPr>
        <w:t>â</w:t>
      </w:r>
      <w:r>
        <w:t xml:space="preserve"> ,  elle ne bouge pas</w:t>
      </w:r>
    </w:p>
    <w:p w14:paraId="7EE32A3B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 xml:space="preserve">Quand j’appuie sur Entrer sur un choix, le choix est activé </w:t>
      </w:r>
    </w:p>
    <w:p w14:paraId="6BD823AD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>Un choix « Continuer » qui, activé, permet de reprendre la partie là où elle s’était arrêtée</w:t>
      </w:r>
    </w:p>
    <w:p w14:paraId="5DDD82A1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>Un choix « Recommencer »</w:t>
      </w:r>
      <w:r w:rsidRPr="006D10A7">
        <w:t xml:space="preserve"> </w:t>
      </w:r>
      <w:r>
        <w:t xml:space="preserve">qui, activé, permet de recommencer une partie </w:t>
      </w:r>
    </w:p>
    <w:p w14:paraId="15E95227" w14:textId="77777777" w:rsidR="007F1D85" w:rsidRDefault="007F1D85" w:rsidP="007F1D85">
      <w:pPr>
        <w:pStyle w:val="Paragraphedeliste"/>
        <w:numPr>
          <w:ilvl w:val="0"/>
          <w:numId w:val="26"/>
        </w:numPr>
      </w:pPr>
      <w:r>
        <w:t>Un choix « Quitter » qui, activé, permet de retourner au menu principal</w:t>
      </w:r>
    </w:p>
    <w:p w14:paraId="330158B8" w14:textId="77777777" w:rsidR="007F1D85" w:rsidRDefault="007F1D85" w:rsidP="007F1D85">
      <w:pPr>
        <w:pStyle w:val="Paragraphedeliste"/>
      </w:pPr>
    </w:p>
    <w:p w14:paraId="55B5474F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Maquette</w:t>
      </w:r>
    </w:p>
    <w:p w14:paraId="267D91F2" w14:textId="77777777" w:rsidR="007F1D85" w:rsidRPr="00C77319" w:rsidRDefault="007F1D85" w:rsidP="007F1D85">
      <w:pPr>
        <w:rPr>
          <w:rFonts w:ascii="Wingdings" w:hAnsi="Wingdings"/>
        </w:rPr>
      </w:pPr>
      <w:r w:rsidRPr="00217B2B">
        <w:rPr>
          <w:noProof/>
        </w:rPr>
        <w:drawing>
          <wp:inline distT="0" distB="0" distL="0" distR="0" wp14:anchorId="05473D6D" wp14:editId="190C2D48">
            <wp:extent cx="3999865" cy="3835400"/>
            <wp:effectExtent l="0" t="0" r="63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4A823" w14:textId="77777777" w:rsidR="007F1D85" w:rsidRDefault="007F1D85" w:rsidP="007F1D85"/>
    <w:p w14:paraId="5CC31B88" w14:textId="77777777" w:rsidR="007F1D85" w:rsidRDefault="007F1D85" w:rsidP="007F1D85">
      <w:pPr>
        <w:ind w:left="360"/>
      </w:pPr>
    </w:p>
    <w:p w14:paraId="440421EC" w14:textId="77777777" w:rsidR="007F1D85" w:rsidRDefault="007F1D85" w:rsidP="007F1D85">
      <w:pPr>
        <w:ind w:left="360"/>
      </w:pPr>
    </w:p>
    <w:p w14:paraId="6D963BB0" w14:textId="77777777" w:rsidR="007F1D85" w:rsidRDefault="007F1D85" w:rsidP="00F76E30">
      <w:pPr>
        <w:pStyle w:val="Titre1"/>
        <w:numPr>
          <w:ilvl w:val="0"/>
          <w:numId w:val="0"/>
        </w:numPr>
        <w:ind w:left="432" w:hanging="432"/>
      </w:pPr>
      <w:r>
        <w:lastRenderedPageBreak/>
        <w:t>Story : Contrôle du vaisseau</w:t>
      </w:r>
    </w:p>
    <w:p w14:paraId="377CD0CA" w14:textId="77777777" w:rsidR="007F1D85" w:rsidRPr="00274D97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Description</w:t>
      </w:r>
    </w:p>
    <w:p w14:paraId="4A62A6FB" w14:textId="77777777" w:rsidR="007F1D85" w:rsidRDefault="007F1D85" w:rsidP="007F1D85">
      <w:r>
        <w:t>En tant que joueur</w:t>
      </w:r>
    </w:p>
    <w:p w14:paraId="45ACBD9B" w14:textId="77777777" w:rsidR="007F1D85" w:rsidRDefault="007F1D85" w:rsidP="007F1D85">
      <w:r>
        <w:t>Je veux pouvoir déplacer mon vaisseau à gauche et à droite avec les flèches directionnelles</w:t>
      </w:r>
    </w:p>
    <w:p w14:paraId="0EF2B5A8" w14:textId="77777777" w:rsidR="007F1D85" w:rsidRDefault="007F1D85" w:rsidP="007F1D85">
      <w:r>
        <w:t>Pour pouvoir jouer à une main</w:t>
      </w:r>
    </w:p>
    <w:p w14:paraId="102FB96A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Tests d’acceptance</w:t>
      </w:r>
    </w:p>
    <w:p w14:paraId="11E8C0A6" w14:textId="77777777" w:rsidR="007F1D85" w:rsidRPr="001E4DF0" w:rsidRDefault="007F1D85" w:rsidP="007F1D85">
      <w:pPr>
        <w:pStyle w:val="Paragraphedeliste"/>
        <w:numPr>
          <w:ilvl w:val="0"/>
          <w:numId w:val="29"/>
        </w:numPr>
      </w:pPr>
      <w:r>
        <w:t xml:space="preserve">Quand je tape </w:t>
      </w:r>
      <w:r w:rsidRPr="001E4DF0">
        <w:rPr>
          <w:rFonts w:cs="Georgia Pro"/>
          <w:color w:val="202122"/>
          <w:shd w:val="clear" w:color="auto" w:fill="FFFFFF"/>
        </w:rPr>
        <w:sym w:font="Wingdings" w:char="F0DF"/>
      </w:r>
      <w:r w:rsidRPr="001E4DF0">
        <w:rPr>
          <w:rFonts w:cs="Georgia Pro"/>
          <w:color w:val="202122"/>
          <w:shd w:val="clear" w:color="auto" w:fill="FFFFFF"/>
        </w:rPr>
        <w:t>,</w:t>
      </w:r>
      <w:r>
        <w:rPr>
          <w:rFonts w:ascii="Georgia Pro" w:hAnsi="Georgia Pro" w:cs="Georgia Pro"/>
          <w:color w:val="202122"/>
          <w:sz w:val="36"/>
          <w:szCs w:val="36"/>
          <w:shd w:val="clear" w:color="auto" w:fill="FFFFFF"/>
        </w:rPr>
        <w:t xml:space="preserve"> </w:t>
      </w:r>
      <w:r>
        <w:rPr>
          <w:rFonts w:cs="Georgia Pro"/>
          <w:color w:val="202122"/>
          <w:shd w:val="clear" w:color="auto" w:fill="FFFFFF"/>
        </w:rPr>
        <w:t>le vaisseau se déplace à gauche</w:t>
      </w:r>
    </w:p>
    <w:p w14:paraId="29334911" w14:textId="77777777" w:rsidR="007F1D85" w:rsidRPr="001E4DF0" w:rsidRDefault="007F1D85" w:rsidP="007F1D85">
      <w:pPr>
        <w:pStyle w:val="Paragraphedeliste"/>
        <w:numPr>
          <w:ilvl w:val="0"/>
          <w:numId w:val="29"/>
        </w:numPr>
      </w:pPr>
      <w:r>
        <w:t xml:space="preserve">Quand je tape </w:t>
      </w:r>
      <w:r w:rsidRPr="001E4DF0">
        <w:rPr>
          <w:rFonts w:cs="Georgia Pro"/>
          <w:color w:val="202122"/>
          <w:shd w:val="clear" w:color="auto" w:fill="FFFFFF"/>
        </w:rPr>
        <w:sym w:font="Wingdings" w:char="F0E0"/>
      </w:r>
      <w:r w:rsidRPr="001E4DF0">
        <w:rPr>
          <w:rFonts w:cs="Georgia Pro"/>
          <w:color w:val="202122"/>
          <w:shd w:val="clear" w:color="auto" w:fill="FFFFFF"/>
        </w:rPr>
        <w:t>,</w:t>
      </w:r>
      <w:r>
        <w:rPr>
          <w:rFonts w:ascii="Georgia Pro" w:hAnsi="Georgia Pro" w:cs="Georgia Pro"/>
          <w:color w:val="202122"/>
          <w:sz w:val="36"/>
          <w:szCs w:val="36"/>
          <w:shd w:val="clear" w:color="auto" w:fill="FFFFFF"/>
        </w:rPr>
        <w:t xml:space="preserve"> </w:t>
      </w:r>
      <w:r>
        <w:rPr>
          <w:rFonts w:cs="Georgia Pro"/>
          <w:color w:val="202122"/>
          <w:shd w:val="clear" w:color="auto" w:fill="FFFFFF"/>
        </w:rPr>
        <w:t>le vaisseau se déplace à droite</w:t>
      </w:r>
    </w:p>
    <w:p w14:paraId="2F86E3D3" w14:textId="77777777" w:rsidR="007F1D85" w:rsidRPr="001E4DF0" w:rsidRDefault="007F1D85" w:rsidP="007F1D85">
      <w:pPr>
        <w:pStyle w:val="Paragraphedeliste"/>
        <w:numPr>
          <w:ilvl w:val="0"/>
          <w:numId w:val="29"/>
        </w:numPr>
      </w:pPr>
      <w:r>
        <w:t xml:space="preserve">Si le vaisseau atteint le bord gauche et que je tape </w:t>
      </w:r>
      <w:r w:rsidRPr="001E4DF0">
        <w:rPr>
          <w:rFonts w:cs="Georgia Pro"/>
          <w:color w:val="202122"/>
          <w:shd w:val="clear" w:color="auto" w:fill="FFFFFF"/>
        </w:rPr>
        <w:sym w:font="Wingdings" w:char="F0DF"/>
      </w:r>
      <w:r>
        <w:rPr>
          <w:rFonts w:cs="Georgia Pro"/>
          <w:color w:val="202122"/>
          <w:shd w:val="clear" w:color="auto" w:fill="FFFFFF"/>
        </w:rPr>
        <w:t>, rien ne se passe</w:t>
      </w:r>
    </w:p>
    <w:p w14:paraId="64DED68A" w14:textId="77777777" w:rsidR="007F1D85" w:rsidRPr="001E4DF0" w:rsidRDefault="007F1D85" w:rsidP="007F1D85">
      <w:pPr>
        <w:pStyle w:val="Paragraphedeliste"/>
        <w:numPr>
          <w:ilvl w:val="0"/>
          <w:numId w:val="29"/>
        </w:numPr>
      </w:pPr>
      <w:r>
        <w:t xml:space="preserve">Si le vaisseau atteint le bord droit et que je tape </w:t>
      </w:r>
      <w:r w:rsidRPr="001E4DF0">
        <w:rPr>
          <w:rFonts w:cs="Georgia Pro"/>
          <w:color w:val="202122"/>
          <w:shd w:val="clear" w:color="auto" w:fill="FFFFFF"/>
        </w:rPr>
        <w:sym w:font="Wingdings" w:char="F0E0"/>
      </w:r>
      <w:r>
        <w:rPr>
          <w:rFonts w:cs="Georgia Pro"/>
          <w:color w:val="202122"/>
          <w:shd w:val="clear" w:color="auto" w:fill="FFFFFF"/>
        </w:rPr>
        <w:t>, rien ne se passe</w:t>
      </w:r>
    </w:p>
    <w:p w14:paraId="53D95183" w14:textId="77777777" w:rsidR="007F1D85" w:rsidRPr="001E4DF0" w:rsidRDefault="007F1D85" w:rsidP="007F1D85">
      <w:pPr>
        <w:pStyle w:val="Paragraphedeliste"/>
        <w:numPr>
          <w:ilvl w:val="0"/>
          <w:numId w:val="29"/>
        </w:numPr>
      </w:pPr>
      <w:r>
        <w:t>Si je maintiens une des flèches appuyées, le vaisseau avance continuellement</w:t>
      </w:r>
    </w:p>
    <w:p w14:paraId="5318DF36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Maquette</w:t>
      </w:r>
    </w:p>
    <w:p w14:paraId="7C380589" w14:textId="77777777" w:rsidR="007F1D85" w:rsidRDefault="007F1D85" w:rsidP="007F1D85">
      <w:r w:rsidRPr="0029036B">
        <w:rPr>
          <w:noProof/>
        </w:rPr>
        <w:drawing>
          <wp:inline distT="0" distB="0" distL="0" distR="0" wp14:anchorId="0331DCDB" wp14:editId="2AF26BCA">
            <wp:extent cx="3999865" cy="3619500"/>
            <wp:effectExtent l="0" t="0" r="63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960B1" w14:textId="77777777" w:rsidR="007F1D85" w:rsidRDefault="007F1D85" w:rsidP="007F1D85"/>
    <w:p w14:paraId="103F2CF6" w14:textId="77777777" w:rsidR="007F1D85" w:rsidRDefault="007F1D85" w:rsidP="007F1D85"/>
    <w:p w14:paraId="62AC97DB" w14:textId="77777777" w:rsidR="007F1D85" w:rsidRDefault="007F1D85" w:rsidP="007F1D85"/>
    <w:p w14:paraId="124A9922" w14:textId="77777777" w:rsidR="007F1D85" w:rsidRDefault="007F1D85" w:rsidP="007F1D85"/>
    <w:p w14:paraId="52E16865" w14:textId="77777777" w:rsidR="007F1D85" w:rsidRDefault="007F1D85" w:rsidP="007F1D85"/>
    <w:p w14:paraId="2C6EC9A1" w14:textId="77777777" w:rsidR="007F1D85" w:rsidRDefault="007F1D85" w:rsidP="00F76E30">
      <w:pPr>
        <w:pStyle w:val="Titre1"/>
        <w:numPr>
          <w:ilvl w:val="0"/>
          <w:numId w:val="0"/>
        </w:numPr>
        <w:ind w:left="432" w:hanging="432"/>
      </w:pPr>
      <w:r>
        <w:t>Story : Affichage en jeu</w:t>
      </w:r>
    </w:p>
    <w:p w14:paraId="3139DE49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Description</w:t>
      </w:r>
    </w:p>
    <w:p w14:paraId="14116439" w14:textId="77777777" w:rsidR="007F1D85" w:rsidRDefault="007F1D85" w:rsidP="007F1D85">
      <w:r>
        <w:t>En tant que joueur</w:t>
      </w:r>
    </w:p>
    <w:p w14:paraId="7A3EA00B" w14:textId="77777777" w:rsidR="007F1D85" w:rsidRDefault="007F1D85" w:rsidP="007F1D85">
      <w:r>
        <w:t>Je veux avoir un affichage avec mon score et mon nombre de vies restantes</w:t>
      </w:r>
    </w:p>
    <w:p w14:paraId="4F8EAED2" w14:textId="77777777" w:rsidR="007F1D85" w:rsidRDefault="007F1D85" w:rsidP="007F1D85">
      <w:r>
        <w:t>Pour toujours être au courant du déroulement de ma partie</w:t>
      </w:r>
    </w:p>
    <w:p w14:paraId="2FD58CA0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lastRenderedPageBreak/>
        <w:t>Tests d’acceptance</w:t>
      </w:r>
    </w:p>
    <w:p w14:paraId="2E80A3E7" w14:textId="77777777" w:rsidR="007F1D85" w:rsidRDefault="007F1D85" w:rsidP="007F1D85">
      <w:pPr>
        <w:pStyle w:val="Paragraphedeliste"/>
        <w:numPr>
          <w:ilvl w:val="0"/>
          <w:numId w:val="30"/>
        </w:numPr>
      </w:pPr>
      <w:r>
        <w:t>Lorsque je tue un ennemi, mon score s’actualise</w:t>
      </w:r>
    </w:p>
    <w:p w14:paraId="181C9D3A" w14:textId="77777777" w:rsidR="007F1D85" w:rsidRDefault="007F1D85" w:rsidP="007F1D85">
      <w:pPr>
        <w:pStyle w:val="Paragraphedeliste"/>
        <w:numPr>
          <w:ilvl w:val="0"/>
          <w:numId w:val="30"/>
        </w:numPr>
      </w:pPr>
      <w:r>
        <w:t>Lorsque je termine une vague, mon score s’actualise</w:t>
      </w:r>
    </w:p>
    <w:p w14:paraId="1CC8786A" w14:textId="77777777" w:rsidR="007F1D85" w:rsidRDefault="007F1D85" w:rsidP="007F1D85">
      <w:pPr>
        <w:pStyle w:val="Paragraphedeliste"/>
        <w:numPr>
          <w:ilvl w:val="0"/>
          <w:numId w:val="30"/>
        </w:numPr>
      </w:pPr>
      <w:r>
        <w:t>Lorsque je me fais toucher par un missile ou par un vaisseau ennemi, mon nombre de vie s’actualise</w:t>
      </w:r>
    </w:p>
    <w:p w14:paraId="51C032C7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1E00FF" wp14:editId="67191498">
                <wp:simplePos x="0" y="0"/>
                <wp:positionH relativeFrom="column">
                  <wp:posOffset>-638175</wp:posOffset>
                </wp:positionH>
                <wp:positionV relativeFrom="paragraph">
                  <wp:posOffset>165100</wp:posOffset>
                </wp:positionV>
                <wp:extent cx="5210175" cy="800100"/>
                <wp:effectExtent l="19050" t="19050" r="47625" b="3810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0175" cy="800100"/>
                        </a:xfrm>
                        <a:prstGeom prst="ellipse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76BC34" id="Ellipse 8" o:spid="_x0000_s1026" style="position:absolute;margin-left:-50.25pt;margin-top:13pt;width:410.25pt;height:6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" filled="f" strokecolor="red" strokeweight="4.5pt">
                <v:stroke joinstyle="miter"/>
              </v:oval>
            </w:pict>
          </mc:Fallback>
        </mc:AlternateContent>
      </w:r>
      <w:r>
        <w:t>Maquette</w:t>
      </w:r>
    </w:p>
    <w:p w14:paraId="5568E5F1" w14:textId="7A314237" w:rsidR="007F1D85" w:rsidRDefault="007F1D85" w:rsidP="007F1D85">
      <w:r w:rsidRPr="000F67F6">
        <w:rPr>
          <w:noProof/>
        </w:rPr>
        <w:drawing>
          <wp:inline distT="0" distB="0" distL="0" distR="0" wp14:anchorId="483802E1" wp14:editId="27D34EA7">
            <wp:extent cx="3999865" cy="3646170"/>
            <wp:effectExtent l="0" t="0" r="635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6393B" w14:textId="258E7303" w:rsidR="00F76E30" w:rsidRDefault="00F76E30">
      <w:r>
        <w:br w:type="page"/>
      </w:r>
    </w:p>
    <w:p w14:paraId="64DF071D" w14:textId="77777777" w:rsidR="00F76E30" w:rsidRDefault="00F76E30" w:rsidP="007F1D85"/>
    <w:p w14:paraId="344A2CBD" w14:textId="77777777" w:rsidR="007F1D85" w:rsidRDefault="007F1D85" w:rsidP="00F76E30">
      <w:pPr>
        <w:pStyle w:val="Titre1"/>
        <w:numPr>
          <w:ilvl w:val="0"/>
          <w:numId w:val="0"/>
        </w:numPr>
        <w:ind w:left="432" w:hanging="432"/>
      </w:pPr>
      <w:r>
        <w:t>Story : Fin de partie</w:t>
      </w:r>
    </w:p>
    <w:p w14:paraId="1CA30E80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Description</w:t>
      </w:r>
    </w:p>
    <w:p w14:paraId="3670150C" w14:textId="77777777" w:rsidR="007F1D85" w:rsidRDefault="007F1D85" w:rsidP="007F1D85">
      <w:r>
        <w:t>En tant que joueur</w:t>
      </w:r>
    </w:p>
    <w:p w14:paraId="04E45151" w14:textId="77777777" w:rsidR="007F1D85" w:rsidRDefault="007F1D85" w:rsidP="007F1D85">
      <w:r>
        <w:t>Lorsque ma partie est finie, une page s’ouvre avec mon score et mon pseudo et me propose de soit directement relancer une partie, soit de retourner au menu principal</w:t>
      </w:r>
    </w:p>
    <w:p w14:paraId="46104FBD" w14:textId="77777777" w:rsidR="007F1D85" w:rsidRDefault="007F1D85" w:rsidP="007F1D85">
      <w:r>
        <w:t>Pour savoir le score final que j’ai fait</w:t>
      </w:r>
    </w:p>
    <w:p w14:paraId="7ACFF227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Tests d’acceptance</w:t>
      </w:r>
    </w:p>
    <w:p w14:paraId="1689C2F9" w14:textId="77777777" w:rsidR="007F1D85" w:rsidRDefault="007F1D85" w:rsidP="007F1D85">
      <w:pPr>
        <w:pStyle w:val="Paragraphedeliste"/>
        <w:numPr>
          <w:ilvl w:val="0"/>
          <w:numId w:val="31"/>
        </w:numPr>
      </w:pPr>
      <w:r>
        <w:t xml:space="preserve">Les textes sont en ASCII art </w:t>
      </w:r>
    </w:p>
    <w:p w14:paraId="3E098739" w14:textId="77777777" w:rsidR="007F1D85" w:rsidRDefault="007F1D85" w:rsidP="007F1D85">
      <w:pPr>
        <w:pStyle w:val="Paragraphedeliste"/>
        <w:numPr>
          <w:ilvl w:val="0"/>
          <w:numId w:val="31"/>
        </w:numPr>
      </w:pPr>
      <w:r>
        <w:t xml:space="preserve">Dans le menu, quand je tape </w:t>
      </w:r>
      <w:r w:rsidRPr="239BF813">
        <w:rPr>
          <w:rFonts w:ascii="Wingdings" w:eastAsia="Wingdings" w:hAnsi="Wingdings" w:cs="Wingdings"/>
        </w:rPr>
        <w:t>á</w:t>
      </w:r>
      <w:r>
        <w:t xml:space="preserve"> ,  la flèche de sélection monte d’une ligne</w:t>
      </w:r>
    </w:p>
    <w:p w14:paraId="0E957B77" w14:textId="77777777" w:rsidR="007F1D85" w:rsidRDefault="007F1D85" w:rsidP="007F1D85">
      <w:pPr>
        <w:pStyle w:val="Paragraphedeliste"/>
        <w:numPr>
          <w:ilvl w:val="0"/>
          <w:numId w:val="31"/>
        </w:numPr>
      </w:pPr>
      <w:r>
        <w:t xml:space="preserve">Dans le menu, quand je tape </w:t>
      </w:r>
      <w:r w:rsidRPr="239BF813">
        <w:rPr>
          <w:rFonts w:ascii="Wingdings" w:eastAsia="Wingdings" w:hAnsi="Wingdings" w:cs="Wingdings"/>
        </w:rPr>
        <w:t>â</w:t>
      </w:r>
      <w:r>
        <w:t xml:space="preserve"> ,  la flèche de sélection descend d’une ligne</w:t>
      </w:r>
    </w:p>
    <w:p w14:paraId="17AE2AF9" w14:textId="77777777" w:rsidR="007F1D85" w:rsidRDefault="007F1D85" w:rsidP="007F1D85">
      <w:pPr>
        <w:pStyle w:val="Paragraphedeliste"/>
        <w:numPr>
          <w:ilvl w:val="0"/>
          <w:numId w:val="31"/>
        </w:numPr>
      </w:pPr>
      <w:r>
        <w:t xml:space="preserve">Dans le menu avec la flèche sélection tout en haut, quand je tape </w:t>
      </w:r>
      <w:r w:rsidRPr="239BF813">
        <w:rPr>
          <w:rFonts w:ascii="Wingdings" w:eastAsia="Wingdings" w:hAnsi="Wingdings" w:cs="Wingdings"/>
        </w:rPr>
        <w:t>á</w:t>
      </w:r>
      <w:r>
        <w:t xml:space="preserve"> ,  elle ne bouge pas</w:t>
      </w:r>
    </w:p>
    <w:p w14:paraId="0FB3426A" w14:textId="77777777" w:rsidR="007F1D85" w:rsidRDefault="007F1D85" w:rsidP="007F1D85">
      <w:pPr>
        <w:pStyle w:val="Paragraphedeliste"/>
        <w:numPr>
          <w:ilvl w:val="0"/>
          <w:numId w:val="31"/>
        </w:numPr>
      </w:pPr>
      <w:r>
        <w:t xml:space="preserve">Dans le menu avec la flèche de sélection tout en bas, quand je tape </w:t>
      </w:r>
      <w:r w:rsidRPr="239BF813">
        <w:rPr>
          <w:rFonts w:ascii="Wingdings" w:eastAsia="Wingdings" w:hAnsi="Wingdings" w:cs="Wingdings"/>
        </w:rPr>
        <w:t>â</w:t>
      </w:r>
      <w:r>
        <w:t xml:space="preserve"> ,  elle ne bouge pas</w:t>
      </w:r>
    </w:p>
    <w:p w14:paraId="6B079992" w14:textId="77777777" w:rsidR="007F1D85" w:rsidRDefault="007F1D85" w:rsidP="007F1D85">
      <w:pPr>
        <w:pStyle w:val="Paragraphedeliste"/>
        <w:numPr>
          <w:ilvl w:val="0"/>
          <w:numId w:val="31"/>
        </w:numPr>
      </w:pPr>
      <w:r>
        <w:t xml:space="preserve">Quand j’appuie sur Entrer sur un choix, le choix est activé </w:t>
      </w:r>
    </w:p>
    <w:p w14:paraId="1D9B77AB" w14:textId="77777777" w:rsidR="007F1D85" w:rsidRDefault="007F1D85" w:rsidP="007F1D85">
      <w:pPr>
        <w:pStyle w:val="Paragraphedeliste"/>
        <w:numPr>
          <w:ilvl w:val="0"/>
          <w:numId w:val="31"/>
        </w:numPr>
      </w:pPr>
      <w:r>
        <w:t>Le pseudo affiché est le même que celui entré en début de partie</w:t>
      </w:r>
    </w:p>
    <w:p w14:paraId="704A97E3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Maquette</w:t>
      </w:r>
    </w:p>
    <w:p w14:paraId="78B1C537" w14:textId="5B20D93F" w:rsidR="007F1D85" w:rsidRDefault="007F1D85" w:rsidP="007F1D8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7D1922" wp14:editId="0A3A1D99">
                <wp:simplePos x="0" y="0"/>
                <wp:positionH relativeFrom="column">
                  <wp:posOffset>-285750</wp:posOffset>
                </wp:positionH>
                <wp:positionV relativeFrom="paragraph">
                  <wp:posOffset>3191510</wp:posOffset>
                </wp:positionV>
                <wp:extent cx="542925" cy="276225"/>
                <wp:effectExtent l="0" t="19050" r="47625" b="47625"/>
                <wp:wrapNone/>
                <wp:docPr id="10" name="Flèche : droi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762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C17EFB" id="Flèche : droite 10" o:spid="_x0000_s1026" type="#_x0000_t13" style="position:absolute;margin-left:-22.5pt;margin-top:251.3pt;width:42.75pt;height:2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" adj="16105" fillcolor="black [3200]" strokecolor="black [1600]" strokeweight="1pt"/>
            </w:pict>
          </mc:Fallback>
        </mc:AlternateContent>
      </w:r>
      <w:r w:rsidRPr="00170608">
        <w:rPr>
          <w:noProof/>
        </w:rPr>
        <w:drawing>
          <wp:inline distT="0" distB="0" distL="0" distR="0" wp14:anchorId="728E2DF4" wp14:editId="5385CC65">
            <wp:extent cx="4248743" cy="3639058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B2D71" w14:textId="774AFC93" w:rsidR="00F76E30" w:rsidRDefault="00F76E30">
      <w:r>
        <w:br w:type="page"/>
      </w:r>
    </w:p>
    <w:p w14:paraId="12C879E8" w14:textId="77777777" w:rsidR="00F76E30" w:rsidRDefault="00F76E30" w:rsidP="007F1D85"/>
    <w:p w14:paraId="56E7C298" w14:textId="77777777" w:rsidR="007F1D85" w:rsidRDefault="007F1D85" w:rsidP="00F76E30">
      <w:pPr>
        <w:pStyle w:val="Titre1"/>
        <w:numPr>
          <w:ilvl w:val="0"/>
          <w:numId w:val="0"/>
        </w:numPr>
        <w:ind w:left="432" w:hanging="432"/>
      </w:pPr>
      <w:r>
        <w:t>Story : Fonction de tir</w:t>
      </w:r>
    </w:p>
    <w:p w14:paraId="1421258D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Description</w:t>
      </w:r>
    </w:p>
    <w:p w14:paraId="56AA4E04" w14:textId="77777777" w:rsidR="007F1D85" w:rsidRDefault="007F1D85" w:rsidP="007F1D85">
      <w:r>
        <w:t>En tant que joueur</w:t>
      </w:r>
    </w:p>
    <w:p w14:paraId="5E7FC758" w14:textId="77777777" w:rsidR="007F1D85" w:rsidRDefault="007F1D85" w:rsidP="007F1D85">
      <w:r>
        <w:t xml:space="preserve">Je veux pouvoir tirer sur les ennemis </w:t>
      </w:r>
    </w:p>
    <w:p w14:paraId="670F5747" w14:textId="77777777" w:rsidR="007F1D85" w:rsidRDefault="007F1D85" w:rsidP="007F1D85">
      <w:r>
        <w:t>Pour pouvoir les tuer et gagner des points</w:t>
      </w:r>
    </w:p>
    <w:p w14:paraId="5294369A" w14:textId="77777777" w:rsidR="007F1D85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Test d’acceptance</w:t>
      </w:r>
    </w:p>
    <w:p w14:paraId="1AFF9CCC" w14:textId="77777777" w:rsidR="007F1D85" w:rsidRDefault="007F1D85" w:rsidP="007F1D85">
      <w:pPr>
        <w:pStyle w:val="Paragraphedeliste"/>
        <w:numPr>
          <w:ilvl w:val="0"/>
          <w:numId w:val="32"/>
        </w:numPr>
      </w:pPr>
      <w:r>
        <w:t>Quand je tape sur la barre espace, un tir part de mon vaisseau</w:t>
      </w:r>
    </w:p>
    <w:p w14:paraId="5B2EF255" w14:textId="77777777" w:rsidR="007F1D85" w:rsidRDefault="007F1D85" w:rsidP="007F1D85">
      <w:pPr>
        <w:pStyle w:val="Paragraphedeliste"/>
        <w:numPr>
          <w:ilvl w:val="0"/>
          <w:numId w:val="32"/>
        </w:numPr>
      </w:pPr>
      <w:r>
        <w:t>Les tirs partent verticalement vers le haut</w:t>
      </w:r>
    </w:p>
    <w:p w14:paraId="331397DF" w14:textId="77777777" w:rsidR="007F1D85" w:rsidRDefault="007F1D85" w:rsidP="007F1D85">
      <w:pPr>
        <w:pStyle w:val="Paragraphedeliste"/>
        <w:numPr>
          <w:ilvl w:val="0"/>
          <w:numId w:val="32"/>
        </w:numPr>
      </w:pPr>
      <w:r>
        <w:t>Lorsqu’un tir touche un ennemi, il explose et me rapporte des points</w:t>
      </w:r>
    </w:p>
    <w:p w14:paraId="11B61C8F" w14:textId="77777777" w:rsidR="007F1D85" w:rsidRDefault="007F1D85" w:rsidP="007F1D85">
      <w:pPr>
        <w:pStyle w:val="Paragraphedeliste"/>
        <w:numPr>
          <w:ilvl w:val="0"/>
          <w:numId w:val="32"/>
        </w:numPr>
      </w:pPr>
      <w:r>
        <w:t>Lorsqu’un tir touche une protection, elle se casse¨</w:t>
      </w:r>
    </w:p>
    <w:p w14:paraId="12724590" w14:textId="77777777" w:rsidR="007F1D85" w:rsidRDefault="007F1D85" w:rsidP="007F1D85">
      <w:pPr>
        <w:pStyle w:val="Paragraphedeliste"/>
        <w:numPr>
          <w:ilvl w:val="0"/>
          <w:numId w:val="32"/>
        </w:numPr>
      </w:pPr>
      <w:r>
        <w:t>(Optionnel) On peut rester appuyer sur la barre espace pour tirer en continu</w:t>
      </w:r>
    </w:p>
    <w:p w14:paraId="44E34DD9" w14:textId="77777777" w:rsidR="007F1D85" w:rsidRPr="00AF51B1" w:rsidRDefault="007F1D85" w:rsidP="00F76E30">
      <w:pPr>
        <w:pStyle w:val="Titre2"/>
        <w:numPr>
          <w:ilvl w:val="0"/>
          <w:numId w:val="0"/>
        </w:numPr>
        <w:ind w:left="576" w:hanging="576"/>
      </w:pPr>
      <w:r>
        <w:t>Maquette</w:t>
      </w:r>
    </w:p>
    <w:p w14:paraId="5F2E61EF" w14:textId="77777777" w:rsidR="007F1D85" w:rsidRDefault="007F1D85" w:rsidP="007F1D85">
      <w:r w:rsidRPr="0029036B">
        <w:rPr>
          <w:noProof/>
        </w:rPr>
        <w:drawing>
          <wp:inline distT="0" distB="0" distL="0" distR="0" wp14:anchorId="4EFF281D" wp14:editId="2DB2D02E">
            <wp:extent cx="3999865" cy="3624580"/>
            <wp:effectExtent l="0" t="0" r="63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00171" w14:textId="77777777" w:rsidR="007F1D85" w:rsidRPr="00170608" w:rsidRDefault="007F1D85" w:rsidP="007F1D85"/>
    <w:p w14:paraId="10F409F2" w14:textId="77777777" w:rsidR="007F1D85" w:rsidRPr="002E09D4" w:rsidRDefault="007F1D85" w:rsidP="007F1D85"/>
    <w:p w14:paraId="4FF684F3" w14:textId="77777777" w:rsidR="007F1D85" w:rsidRDefault="007F1D85" w:rsidP="007F1D85"/>
    <w:p w14:paraId="78DD12AD" w14:textId="54227B9F" w:rsidR="007F1D85" w:rsidRDefault="007F1D85" w:rsidP="007F1D85"/>
    <w:p w14:paraId="49ED5781" w14:textId="77777777" w:rsidR="007F1D85" w:rsidRPr="007F1D85" w:rsidRDefault="007F1D85" w:rsidP="007F1D85"/>
    <w:p w14:paraId="781539EC" w14:textId="60733CAB" w:rsidR="00415FC4" w:rsidRDefault="00415FC4">
      <w:r>
        <w:br w:type="page"/>
      </w:r>
    </w:p>
    <w:p w14:paraId="3FEB50FA" w14:textId="77777777" w:rsidR="003A15E6" w:rsidRPr="003A15E6" w:rsidRDefault="003A15E6" w:rsidP="003A15E6"/>
    <w:p w14:paraId="1CE6D1AC" w14:textId="6AE53585" w:rsidR="00F53ED8" w:rsidRDefault="00F53ED8" w:rsidP="003E60F7">
      <w:pPr>
        <w:pStyle w:val="Titre1"/>
      </w:pPr>
      <w:bookmarkStart w:id="3" w:name="_Toc114999697"/>
      <w:r w:rsidRPr="00791020">
        <w:t>Planification</w:t>
      </w:r>
      <w:r w:rsidR="003A15E6" w:rsidRPr="003E60F7">
        <w:t xml:space="preserve"> initiale</w:t>
      </w:r>
      <w:bookmarkEnd w:id="3"/>
    </w:p>
    <w:p w14:paraId="7643209B" w14:textId="0846CCBA" w:rsidR="00F76E30" w:rsidRDefault="00F76E30" w:rsidP="00F76E30"/>
    <w:p w14:paraId="1F28BD23" w14:textId="77777777" w:rsidR="00F76E30" w:rsidRPr="00F76E30" w:rsidRDefault="00F76E30" w:rsidP="00F76E30"/>
    <w:tbl>
      <w:tblPr>
        <w:tblStyle w:val="Grilledutableau"/>
        <w:tblpPr w:leftFromText="141" w:rightFromText="141" w:vertAnchor="page" w:horzAnchor="margin" w:tblpY="4096"/>
        <w:tblW w:w="0" w:type="auto"/>
        <w:tblLook w:val="04A0" w:firstRow="1" w:lastRow="0" w:firstColumn="1" w:lastColumn="0" w:noHBand="0" w:noVBand="1"/>
      </w:tblPr>
      <w:tblGrid>
        <w:gridCol w:w="1697"/>
        <w:gridCol w:w="4526"/>
        <w:gridCol w:w="2837"/>
      </w:tblGrid>
      <w:tr w:rsidR="00F76E30" w14:paraId="184A600A" w14:textId="77777777" w:rsidTr="00F76E30">
        <w:tc>
          <w:tcPr>
            <w:tcW w:w="1697" w:type="dxa"/>
          </w:tcPr>
          <w:p w14:paraId="1A92BF8F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Semaine</w:t>
            </w:r>
          </w:p>
        </w:tc>
        <w:tc>
          <w:tcPr>
            <w:tcW w:w="4526" w:type="dxa"/>
          </w:tcPr>
          <w:p w14:paraId="0ACB8567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Tâche</w:t>
            </w:r>
          </w:p>
        </w:tc>
        <w:tc>
          <w:tcPr>
            <w:tcW w:w="2837" w:type="dxa"/>
          </w:tcPr>
          <w:p w14:paraId="3CC97997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Livrable</w:t>
            </w:r>
          </w:p>
        </w:tc>
      </w:tr>
      <w:tr w:rsidR="00F76E30" w14:paraId="7DFA48E5" w14:textId="77777777" w:rsidTr="00F76E30">
        <w:tc>
          <w:tcPr>
            <w:tcW w:w="1697" w:type="dxa"/>
          </w:tcPr>
          <w:p w14:paraId="78530C5D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4526" w:type="dxa"/>
          </w:tcPr>
          <w:p w14:paraId="250E367C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37" w:type="dxa"/>
          </w:tcPr>
          <w:p w14:paraId="2D4CFFB3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Analyse fonctionnelle et planning initial</w:t>
            </w:r>
          </w:p>
        </w:tc>
      </w:tr>
      <w:tr w:rsidR="00F76E30" w14:paraId="706A0183" w14:textId="77777777" w:rsidTr="00F76E30">
        <w:tc>
          <w:tcPr>
            <w:tcW w:w="1697" w:type="dxa"/>
          </w:tcPr>
          <w:p w14:paraId="05CB755A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40</w:t>
            </w:r>
          </w:p>
        </w:tc>
        <w:tc>
          <w:tcPr>
            <w:tcW w:w="4526" w:type="dxa"/>
          </w:tcPr>
          <w:p w14:paraId="6961B06B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37" w:type="dxa"/>
          </w:tcPr>
          <w:p w14:paraId="63B9F7F3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UML et Tests Unitaires</w:t>
            </w:r>
          </w:p>
        </w:tc>
      </w:tr>
      <w:tr w:rsidR="00F76E30" w14:paraId="27E7E5CE" w14:textId="77777777" w:rsidTr="00F76E30">
        <w:tc>
          <w:tcPr>
            <w:tcW w:w="1697" w:type="dxa"/>
          </w:tcPr>
          <w:p w14:paraId="2DC8EF6F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45</w:t>
            </w:r>
          </w:p>
        </w:tc>
        <w:tc>
          <w:tcPr>
            <w:tcW w:w="4526" w:type="dxa"/>
          </w:tcPr>
          <w:p w14:paraId="10963E15" w14:textId="77777777" w:rsidR="00F76E30" w:rsidRPr="00F76E30" w:rsidRDefault="00F76E30" w:rsidP="00F76E30">
            <w:pPr>
              <w:pStyle w:val="Paragraphedeliste"/>
              <w:numPr>
                <w:ilvl w:val="0"/>
                <w:numId w:val="33"/>
              </w:num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 xml:space="preserve">Navigation dans le menu </w:t>
            </w:r>
          </w:p>
          <w:p w14:paraId="6ED86D6A" w14:textId="77777777" w:rsidR="00F76E30" w:rsidRPr="00F76E30" w:rsidRDefault="00F76E30" w:rsidP="00F76E30">
            <w:pPr>
              <w:pStyle w:val="Paragraphedeliste"/>
              <w:numPr>
                <w:ilvl w:val="0"/>
                <w:numId w:val="33"/>
              </w:num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Déplacement du joueur</w:t>
            </w:r>
          </w:p>
          <w:p w14:paraId="77FA44DE" w14:textId="77777777" w:rsidR="00F76E30" w:rsidRDefault="00F76E30" w:rsidP="00F76E30">
            <w:pPr>
              <w:pStyle w:val="Paragraphedeliste"/>
              <w:numPr>
                <w:ilvl w:val="0"/>
                <w:numId w:val="33"/>
              </w:num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 xml:space="preserve">Déplacement des ennemis  </w:t>
            </w:r>
          </w:p>
          <w:p w14:paraId="7FEA67C7" w14:textId="285B5997" w:rsidR="00417512" w:rsidRPr="00F76E30" w:rsidRDefault="00417512" w:rsidP="00F76E30">
            <w:pPr>
              <w:pStyle w:val="Paragraphedeliste"/>
              <w:numPr>
                <w:ilvl w:val="0"/>
                <w:numId w:val="33"/>
              </w:num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Le joueur peut tirer des missiles</w:t>
            </w:r>
          </w:p>
        </w:tc>
        <w:tc>
          <w:tcPr>
            <w:tcW w:w="2837" w:type="dxa"/>
          </w:tcPr>
          <w:p w14:paraId="5E9C2943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Beta 1</w:t>
            </w:r>
          </w:p>
        </w:tc>
      </w:tr>
      <w:tr w:rsidR="00F76E30" w14:paraId="1D6CE8E2" w14:textId="77777777" w:rsidTr="00F76E30">
        <w:tc>
          <w:tcPr>
            <w:tcW w:w="1697" w:type="dxa"/>
          </w:tcPr>
          <w:p w14:paraId="0667C9FC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4526" w:type="dxa"/>
          </w:tcPr>
          <w:p w14:paraId="56BC7A39" w14:textId="77777777" w:rsidR="00F76E30" w:rsidRPr="00F76E30" w:rsidRDefault="00F76E30" w:rsidP="00F76E30">
            <w:pPr>
              <w:pStyle w:val="Paragraphedeliste"/>
              <w:numPr>
                <w:ilvl w:val="0"/>
                <w:numId w:val="34"/>
              </w:num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Les ennemis tirent en retour</w:t>
            </w:r>
          </w:p>
          <w:p w14:paraId="17A9C6F5" w14:textId="77777777" w:rsidR="00F76E30" w:rsidRPr="00F76E30" w:rsidRDefault="00F76E30" w:rsidP="00F76E30">
            <w:pPr>
              <w:pStyle w:val="Paragraphedeliste"/>
              <w:numPr>
                <w:ilvl w:val="0"/>
                <w:numId w:val="34"/>
              </w:num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Ajouter les murs de protection</w:t>
            </w:r>
          </w:p>
          <w:p w14:paraId="67426E35" w14:textId="77777777" w:rsidR="00F76E30" w:rsidRPr="00F76E30" w:rsidRDefault="00F76E30" w:rsidP="00F76E30">
            <w:pPr>
              <w:pStyle w:val="Paragraphedeliste"/>
              <w:numPr>
                <w:ilvl w:val="0"/>
                <w:numId w:val="34"/>
              </w:num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Le menu « option » est fonctionnel et le jeu prend en compte les options</w:t>
            </w:r>
          </w:p>
          <w:p w14:paraId="7A8AD2D9" w14:textId="77777777" w:rsidR="00F76E30" w:rsidRPr="00F76E30" w:rsidRDefault="00F76E30" w:rsidP="00F76E30">
            <w:pPr>
              <w:pStyle w:val="Paragraphedeliste"/>
              <w:numPr>
                <w:ilvl w:val="0"/>
                <w:numId w:val="34"/>
              </w:num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Le score est le nombre de vie est affichée</w:t>
            </w:r>
          </w:p>
        </w:tc>
        <w:tc>
          <w:tcPr>
            <w:tcW w:w="2837" w:type="dxa"/>
          </w:tcPr>
          <w:p w14:paraId="3AC7C8BE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Beta 2</w:t>
            </w:r>
          </w:p>
        </w:tc>
      </w:tr>
      <w:tr w:rsidR="00F76E30" w14:paraId="511B0FD1" w14:textId="77777777" w:rsidTr="00F76E30">
        <w:tc>
          <w:tcPr>
            <w:tcW w:w="1697" w:type="dxa"/>
          </w:tcPr>
          <w:p w14:paraId="762EE0FE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4526" w:type="dxa"/>
          </w:tcPr>
          <w:p w14:paraId="7F7A67A1" w14:textId="77777777" w:rsidR="00F76E30" w:rsidRPr="00F76E30" w:rsidRDefault="00F76E30" w:rsidP="00F76E30">
            <w:pPr>
              <w:pStyle w:val="Paragraphedeliste"/>
              <w:numPr>
                <w:ilvl w:val="0"/>
                <w:numId w:val="35"/>
              </w:num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Ajouter les sons</w:t>
            </w:r>
          </w:p>
          <w:p w14:paraId="15E69955" w14:textId="77777777" w:rsidR="00F76E30" w:rsidRPr="00F76E30" w:rsidRDefault="00F76E30" w:rsidP="00F76E30">
            <w:pPr>
              <w:pStyle w:val="Paragraphedeliste"/>
              <w:numPr>
                <w:ilvl w:val="0"/>
                <w:numId w:val="35"/>
              </w:num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Système de sauvegarde du meilleur score fonctionnel</w:t>
            </w:r>
          </w:p>
        </w:tc>
        <w:tc>
          <w:tcPr>
            <w:tcW w:w="2837" w:type="dxa"/>
          </w:tcPr>
          <w:p w14:paraId="4A94FF83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Version 1.0</w:t>
            </w:r>
          </w:p>
        </w:tc>
      </w:tr>
      <w:tr w:rsidR="00F76E30" w14:paraId="08F25B8D" w14:textId="77777777" w:rsidTr="00F76E30">
        <w:tc>
          <w:tcPr>
            <w:tcW w:w="1697" w:type="dxa"/>
          </w:tcPr>
          <w:p w14:paraId="163AACDB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4526" w:type="dxa"/>
          </w:tcPr>
          <w:p w14:paraId="6405FE8F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837" w:type="dxa"/>
          </w:tcPr>
          <w:p w14:paraId="5503AC35" w14:textId="77777777" w:rsidR="00F76E30" w:rsidRPr="00F76E30" w:rsidRDefault="00F76E30" w:rsidP="00F76E30">
            <w:pPr>
              <w:jc w:val="center"/>
              <w:rPr>
                <w:b/>
                <w:bCs/>
                <w:sz w:val="28"/>
                <w:szCs w:val="28"/>
              </w:rPr>
            </w:pPr>
            <w:r w:rsidRPr="00F76E30">
              <w:rPr>
                <w:b/>
                <w:bCs/>
                <w:sz w:val="28"/>
                <w:szCs w:val="28"/>
              </w:rPr>
              <w:t>Documentation</w:t>
            </w:r>
          </w:p>
        </w:tc>
      </w:tr>
    </w:tbl>
    <w:p w14:paraId="5E0685D4" w14:textId="77777777" w:rsidR="00F53ED8" w:rsidRPr="00AA0785" w:rsidRDefault="00F53ED8" w:rsidP="00F53ED8"/>
    <w:p w14:paraId="12AD9C34" w14:textId="77777777" w:rsidR="00E12330" w:rsidRPr="00791020" w:rsidRDefault="00E12330" w:rsidP="00930260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14"/>
          <w:lang w:eastAsia="fr-FR"/>
        </w:rPr>
      </w:pPr>
    </w:p>
    <w:p w14:paraId="294E35E8" w14:textId="5A3C189A" w:rsidR="0011188A" w:rsidRDefault="0011188A" w:rsidP="003E60F7">
      <w:pPr>
        <w:pStyle w:val="Titre1"/>
      </w:pPr>
      <w:bookmarkStart w:id="4" w:name="_Toc114999698"/>
      <w:r>
        <w:lastRenderedPageBreak/>
        <w:t>Analyse Technique</w:t>
      </w:r>
      <w:bookmarkEnd w:id="4"/>
    </w:p>
    <w:p w14:paraId="4E88BC56" w14:textId="403CD015" w:rsidR="00F76E30" w:rsidRDefault="00F76E30" w:rsidP="00F76E30">
      <w:r>
        <w:rPr>
          <w:noProof/>
        </w:rPr>
        <w:drawing>
          <wp:inline distT="0" distB="0" distL="0" distR="0" wp14:anchorId="7D238B4A" wp14:editId="34E13F0E">
            <wp:extent cx="5759450" cy="2359025"/>
            <wp:effectExtent l="0" t="0" r="0" b="3175"/>
            <wp:docPr id="13" name="Graphiqu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que 13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780DB" w14:textId="47733EEE" w:rsidR="00F76E30" w:rsidRDefault="00F76E30" w:rsidP="00F76E30">
      <w:r>
        <w:rPr>
          <w:noProof/>
        </w:rPr>
        <w:drawing>
          <wp:inline distT="0" distB="0" distL="0" distR="0" wp14:anchorId="784EE428" wp14:editId="47B6B60F">
            <wp:extent cx="5759450" cy="2898775"/>
            <wp:effectExtent l="0" t="0" r="0" b="0"/>
            <wp:docPr id="14" name="Graphiqu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que 14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2165D" w14:textId="7EB61E39" w:rsidR="00F76E30" w:rsidRPr="00F76E30" w:rsidRDefault="00F76E30" w:rsidP="00F76E30">
      <w:r>
        <w:rPr>
          <w:noProof/>
        </w:rPr>
        <w:lastRenderedPageBreak/>
        <w:drawing>
          <wp:inline distT="0" distB="0" distL="0" distR="0" wp14:anchorId="2BB272A2" wp14:editId="3D5280BF">
            <wp:extent cx="5759450" cy="3892550"/>
            <wp:effectExtent l="0" t="0" r="0" b="0"/>
            <wp:docPr id="15" name="Graphiqu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que 15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6D5E8" w14:textId="77777777" w:rsidR="0011188A" w:rsidRDefault="0011188A" w:rsidP="0011188A"/>
    <w:p w14:paraId="052FBEAB" w14:textId="674CC8C5" w:rsidR="00AA0785" w:rsidRDefault="003E60F7" w:rsidP="003E60F7">
      <w:pPr>
        <w:pStyle w:val="Titre1"/>
      </w:pPr>
      <w:bookmarkStart w:id="5" w:name="_Toc114999699"/>
      <w:r>
        <w:t>Environnement de travail</w:t>
      </w:r>
      <w:bookmarkEnd w:id="5"/>
    </w:p>
    <w:p w14:paraId="7D6D1C64" w14:textId="10CBF9AD" w:rsidR="000D6F2C" w:rsidRDefault="00F76E30" w:rsidP="00F76E30">
      <w:r>
        <w:t>Les ordinateurs utilisés sont les PC fourni à l’ETML ainsi que mon ordinateur personnel</w:t>
      </w:r>
      <w:r w:rsidR="000D6F2C">
        <w:t xml:space="preserve"> sous le système d’exploitation Windows 10.</w:t>
      </w:r>
    </w:p>
    <w:p w14:paraId="7C36250E" w14:textId="49713EC1" w:rsidR="000D6F2C" w:rsidRPr="00F76E30" w:rsidRDefault="000D6F2C" w:rsidP="00F76E30">
      <w:r>
        <w:t xml:space="preserve">Le projet est réalisé à l’aide du logiciel « Visual studio 2022 ». Les Diagrammes sont réalisés avec le site web </w:t>
      </w:r>
      <w:hyperlink r:id="rId25" w:history="1">
        <w:r w:rsidRPr="000D6F2C">
          <w:rPr>
            <w:rStyle w:val="Lienhypertexte"/>
          </w:rPr>
          <w:t>LucidApp</w:t>
        </w:r>
      </w:hyperlink>
      <w:r>
        <w:t>. La documentation a été réalisée avec l’application Word.</w:t>
      </w:r>
    </w:p>
    <w:p w14:paraId="13B24645" w14:textId="2121F58E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2ED61E15" w14:textId="77777777" w:rsidR="00F76E30" w:rsidRPr="00791020" w:rsidRDefault="00F76E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6E9D7056" w14:textId="195F7A49" w:rsidR="000D6F2C" w:rsidRDefault="000D6F2C">
      <w:r>
        <w:br w:type="page"/>
      </w:r>
    </w:p>
    <w:p w14:paraId="7EE30FC4" w14:textId="77777777" w:rsidR="00AA0785" w:rsidRDefault="00AA0785" w:rsidP="00AA0785"/>
    <w:p w14:paraId="28EB77CC" w14:textId="67E0DCD2" w:rsidR="0049659A" w:rsidRDefault="003E60F7" w:rsidP="003E60F7">
      <w:pPr>
        <w:pStyle w:val="Titre1"/>
      </w:pPr>
      <w:bookmarkStart w:id="6" w:name="_Toc114999700"/>
      <w:r>
        <w:t>Suivi du développement</w:t>
      </w:r>
      <w:bookmarkEnd w:id="6"/>
    </w:p>
    <w:p w14:paraId="38843FA1" w14:textId="77777777" w:rsidR="000D6F2C" w:rsidRPr="000D6F2C" w:rsidRDefault="000D6F2C" w:rsidP="000D6F2C"/>
    <w:tbl>
      <w:tblPr>
        <w:tblStyle w:val="Grilledutableau"/>
        <w:tblW w:w="9062" w:type="dxa"/>
        <w:tblLayout w:type="fixed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D6F2C" w14:paraId="11095896" w14:textId="77777777" w:rsidTr="00426CC0">
        <w:tc>
          <w:tcPr>
            <w:tcW w:w="3020" w:type="dxa"/>
          </w:tcPr>
          <w:p w14:paraId="4A2726B3" w14:textId="27F05C50" w:rsidR="000D6F2C" w:rsidRDefault="000D6F2C" w:rsidP="00426CC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sz w:val="22"/>
                <w:szCs w:val="22"/>
                <w:lang w:val="fr-CH" w:eastAsia="en-US"/>
              </w:rPr>
              <w:t>STORY</w:t>
            </w:r>
          </w:p>
        </w:tc>
        <w:tc>
          <w:tcPr>
            <w:tcW w:w="3021" w:type="dxa"/>
          </w:tcPr>
          <w:p w14:paraId="5B04746C" w14:textId="77777777" w:rsidR="000D6F2C" w:rsidRDefault="000D6F2C" w:rsidP="00426CC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sz w:val="22"/>
                <w:szCs w:val="22"/>
                <w:lang w:val="fr-CH" w:eastAsia="en-US"/>
              </w:rPr>
              <w:t xml:space="preserve">ACCEPTE LE </w:t>
            </w:r>
          </w:p>
        </w:tc>
        <w:tc>
          <w:tcPr>
            <w:tcW w:w="3021" w:type="dxa"/>
          </w:tcPr>
          <w:p w14:paraId="54F33371" w14:textId="77777777" w:rsidR="000D6F2C" w:rsidRDefault="000D6F2C" w:rsidP="00426CC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sz w:val="22"/>
                <w:szCs w:val="22"/>
                <w:lang w:val="fr-CH" w:eastAsia="en-US"/>
              </w:rPr>
              <w:t xml:space="preserve">TERMINE LE </w:t>
            </w:r>
          </w:p>
        </w:tc>
      </w:tr>
      <w:tr w:rsidR="000D6F2C" w14:paraId="1774DAA5" w14:textId="77777777" w:rsidTr="00426CC0">
        <w:tc>
          <w:tcPr>
            <w:tcW w:w="3020" w:type="dxa"/>
          </w:tcPr>
          <w:p w14:paraId="2E982080" w14:textId="77777777" w:rsidR="000D6F2C" w:rsidRDefault="000D6F2C" w:rsidP="00426CC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sz w:val="22"/>
                <w:szCs w:val="22"/>
                <w:lang w:val="fr-CH" w:eastAsia="en-US"/>
              </w:rPr>
              <w:t>Menu Principal</w:t>
            </w:r>
          </w:p>
        </w:tc>
        <w:tc>
          <w:tcPr>
            <w:tcW w:w="3021" w:type="dxa"/>
          </w:tcPr>
          <w:p w14:paraId="1D239635" w14:textId="278438B3" w:rsidR="000D6F2C" w:rsidRDefault="000D6F2C" w:rsidP="00426CC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sz w:val="22"/>
                <w:szCs w:val="22"/>
                <w:lang w:val="fr-CH" w:eastAsia="en-US"/>
              </w:rPr>
              <w:t>21.09</w:t>
            </w:r>
            <w:r w:rsidR="00DC0AD7">
              <w:rPr>
                <w:rFonts w:eastAsia="Calibri"/>
                <w:sz w:val="22"/>
                <w:szCs w:val="22"/>
                <w:lang w:val="fr-CH" w:eastAsia="en-US"/>
              </w:rPr>
              <w:t>.2022</w:t>
            </w:r>
          </w:p>
        </w:tc>
        <w:tc>
          <w:tcPr>
            <w:tcW w:w="3021" w:type="dxa"/>
          </w:tcPr>
          <w:p w14:paraId="79464292" w14:textId="793B3EF8" w:rsidR="000D6F2C" w:rsidRDefault="000D6F2C" w:rsidP="00426CC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sz w:val="22"/>
                <w:szCs w:val="22"/>
                <w:lang w:val="fr-CH" w:eastAsia="en-US"/>
              </w:rPr>
              <w:t>12.10</w:t>
            </w:r>
            <w:r w:rsidR="00DC0AD7">
              <w:rPr>
                <w:rFonts w:eastAsia="Calibri"/>
                <w:sz w:val="22"/>
                <w:szCs w:val="22"/>
                <w:lang w:val="fr-CH" w:eastAsia="en-US"/>
              </w:rPr>
              <w:t>.2022</w:t>
            </w:r>
          </w:p>
        </w:tc>
      </w:tr>
      <w:tr w:rsidR="000D6F2C" w14:paraId="6FFC934E" w14:textId="77777777" w:rsidTr="00426CC0">
        <w:tc>
          <w:tcPr>
            <w:tcW w:w="3020" w:type="dxa"/>
          </w:tcPr>
          <w:p w14:paraId="78F4AC4D" w14:textId="77777777" w:rsidR="000D6F2C" w:rsidRDefault="000D6F2C" w:rsidP="00426CC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sz w:val="22"/>
                <w:szCs w:val="22"/>
                <w:lang w:val="fr-CH" w:eastAsia="en-US"/>
              </w:rPr>
              <w:t>Menu Option</w:t>
            </w:r>
          </w:p>
        </w:tc>
        <w:tc>
          <w:tcPr>
            <w:tcW w:w="3021" w:type="dxa"/>
          </w:tcPr>
          <w:p w14:paraId="5D83074C" w14:textId="4214B4A2" w:rsidR="000D6F2C" w:rsidRDefault="000D6F2C" w:rsidP="00426CC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sz w:val="22"/>
                <w:szCs w:val="22"/>
                <w:lang w:val="fr-CH" w:eastAsia="en-US"/>
              </w:rPr>
              <w:t>21.09</w:t>
            </w:r>
            <w:r w:rsidR="00DC0AD7">
              <w:rPr>
                <w:rFonts w:eastAsia="Calibri"/>
                <w:sz w:val="22"/>
                <w:szCs w:val="22"/>
                <w:lang w:val="fr-CH" w:eastAsia="en-US"/>
              </w:rPr>
              <w:t>.2022</w:t>
            </w:r>
          </w:p>
        </w:tc>
        <w:tc>
          <w:tcPr>
            <w:tcW w:w="3021" w:type="dxa"/>
          </w:tcPr>
          <w:p w14:paraId="06BBDC3C" w14:textId="7274EB2B" w:rsidR="000D6F2C" w:rsidRPr="00DC0AD7" w:rsidRDefault="000D6F2C" w:rsidP="00426CC0">
            <w:pPr>
              <w:widowControl w:val="0"/>
              <w:rPr>
                <w:rFonts w:eastAsia="Calibri"/>
              </w:rPr>
            </w:pPr>
          </w:p>
        </w:tc>
      </w:tr>
      <w:tr w:rsidR="000D6F2C" w14:paraId="094E64AA" w14:textId="77777777" w:rsidTr="00426CC0">
        <w:tc>
          <w:tcPr>
            <w:tcW w:w="3020" w:type="dxa"/>
          </w:tcPr>
          <w:p w14:paraId="47AC094D" w14:textId="77777777" w:rsidR="000D6F2C" w:rsidRDefault="000D6F2C" w:rsidP="00426CC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sz w:val="22"/>
                <w:szCs w:val="22"/>
                <w:lang w:val="fr-CH" w:eastAsia="en-US"/>
              </w:rPr>
              <w:t xml:space="preserve">Lancement du jeu </w:t>
            </w:r>
          </w:p>
        </w:tc>
        <w:tc>
          <w:tcPr>
            <w:tcW w:w="3021" w:type="dxa"/>
          </w:tcPr>
          <w:p w14:paraId="2DEDB374" w14:textId="362DEE41" w:rsidR="000D6F2C" w:rsidRDefault="000D6F2C" w:rsidP="00426CC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sz w:val="22"/>
                <w:szCs w:val="22"/>
                <w:lang w:val="fr-CH" w:eastAsia="en-US"/>
              </w:rPr>
              <w:t>12.10</w:t>
            </w:r>
            <w:r w:rsidR="00DC0AD7">
              <w:rPr>
                <w:rFonts w:eastAsia="Calibri"/>
                <w:sz w:val="22"/>
                <w:szCs w:val="22"/>
                <w:lang w:val="fr-CH" w:eastAsia="en-US"/>
              </w:rPr>
              <w:t>.2022</w:t>
            </w:r>
          </w:p>
        </w:tc>
        <w:tc>
          <w:tcPr>
            <w:tcW w:w="3021" w:type="dxa"/>
          </w:tcPr>
          <w:p w14:paraId="130A32E0" w14:textId="414E74ED" w:rsidR="000D6F2C" w:rsidRDefault="000D6F2C" w:rsidP="00426CC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sz w:val="22"/>
                <w:szCs w:val="22"/>
                <w:lang w:val="fr-CH" w:eastAsia="en-US"/>
              </w:rPr>
              <w:t>02.10</w:t>
            </w:r>
            <w:r w:rsidR="00DC0AD7">
              <w:rPr>
                <w:rFonts w:eastAsia="Calibri"/>
                <w:sz w:val="22"/>
                <w:szCs w:val="22"/>
                <w:lang w:val="fr-CH" w:eastAsia="en-US"/>
              </w:rPr>
              <w:t>.2022</w:t>
            </w:r>
          </w:p>
        </w:tc>
      </w:tr>
      <w:tr w:rsidR="000D6F2C" w14:paraId="7AC41A7D" w14:textId="77777777" w:rsidTr="00426CC0">
        <w:tc>
          <w:tcPr>
            <w:tcW w:w="3020" w:type="dxa"/>
          </w:tcPr>
          <w:p w14:paraId="1F788475" w14:textId="77777777" w:rsidR="000D6F2C" w:rsidRDefault="000D6F2C" w:rsidP="00426CC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sz w:val="22"/>
                <w:szCs w:val="22"/>
                <w:lang w:val="fr-CH" w:eastAsia="en-US"/>
              </w:rPr>
              <w:t>Menu Pause</w:t>
            </w:r>
          </w:p>
        </w:tc>
        <w:tc>
          <w:tcPr>
            <w:tcW w:w="3021" w:type="dxa"/>
          </w:tcPr>
          <w:p w14:paraId="6D7E46E8" w14:textId="6EDD42C2" w:rsidR="000D6F2C" w:rsidRPr="000D6F2C" w:rsidRDefault="000D6F2C" w:rsidP="00426CC0">
            <w:pPr>
              <w:widowControl w:val="0"/>
              <w:rPr>
                <w:rFonts w:eastAsia="Calibri" w:cs="Arial"/>
                <w:sz w:val="22"/>
                <w:szCs w:val="18"/>
              </w:rPr>
            </w:pPr>
            <w:r w:rsidRPr="000D6F2C">
              <w:rPr>
                <w:rFonts w:eastAsia="Calibri" w:cs="Arial"/>
                <w:sz w:val="22"/>
                <w:szCs w:val="18"/>
              </w:rPr>
              <w:t>09.11</w:t>
            </w:r>
            <w:r w:rsidR="00DC0AD7">
              <w:rPr>
                <w:rFonts w:eastAsia="Calibri" w:cs="Arial"/>
                <w:sz w:val="22"/>
                <w:szCs w:val="18"/>
              </w:rPr>
              <w:t>.2022</w:t>
            </w:r>
          </w:p>
        </w:tc>
        <w:tc>
          <w:tcPr>
            <w:tcW w:w="3021" w:type="dxa"/>
          </w:tcPr>
          <w:p w14:paraId="20731A49" w14:textId="77777777" w:rsidR="000D6F2C" w:rsidRDefault="000D6F2C" w:rsidP="00426CC0">
            <w:pPr>
              <w:widowControl w:val="0"/>
              <w:rPr>
                <w:rFonts w:ascii="Calibri" w:eastAsia="Calibri" w:hAnsi="Calibri"/>
              </w:rPr>
            </w:pPr>
          </w:p>
        </w:tc>
      </w:tr>
      <w:tr w:rsidR="000D6F2C" w14:paraId="50E32ACD" w14:textId="77777777" w:rsidTr="00426CC0">
        <w:tc>
          <w:tcPr>
            <w:tcW w:w="3020" w:type="dxa"/>
          </w:tcPr>
          <w:p w14:paraId="5039218C" w14:textId="77777777" w:rsidR="000D6F2C" w:rsidRDefault="000D6F2C" w:rsidP="00426CC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sz w:val="22"/>
                <w:szCs w:val="22"/>
                <w:lang w:val="fr-CH" w:eastAsia="en-US"/>
              </w:rPr>
              <w:t>Contrôle du vaisseau</w:t>
            </w:r>
          </w:p>
        </w:tc>
        <w:tc>
          <w:tcPr>
            <w:tcW w:w="3021" w:type="dxa"/>
          </w:tcPr>
          <w:p w14:paraId="3AC8E6AE" w14:textId="56BA687B" w:rsidR="000D6F2C" w:rsidRDefault="000D6F2C" w:rsidP="00426CC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sz w:val="22"/>
                <w:szCs w:val="22"/>
                <w:lang w:val="fr-CH" w:eastAsia="en-US"/>
              </w:rPr>
              <w:t>12.10</w:t>
            </w:r>
            <w:r w:rsidR="00DC0AD7">
              <w:rPr>
                <w:rFonts w:eastAsia="Calibri"/>
                <w:sz w:val="22"/>
                <w:szCs w:val="22"/>
                <w:lang w:val="fr-CH" w:eastAsia="en-US"/>
              </w:rPr>
              <w:t>.2022</w:t>
            </w:r>
          </w:p>
        </w:tc>
        <w:tc>
          <w:tcPr>
            <w:tcW w:w="3021" w:type="dxa"/>
          </w:tcPr>
          <w:p w14:paraId="48466D7D" w14:textId="6981F5E9" w:rsidR="000D6F2C" w:rsidRDefault="000D6F2C" w:rsidP="00426CC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sz w:val="22"/>
                <w:szCs w:val="22"/>
                <w:lang w:val="fr-CH" w:eastAsia="en-US"/>
              </w:rPr>
              <w:t>02.10</w:t>
            </w:r>
            <w:r w:rsidR="00DC0AD7">
              <w:rPr>
                <w:rFonts w:eastAsia="Calibri"/>
                <w:sz w:val="22"/>
                <w:szCs w:val="22"/>
                <w:lang w:val="fr-CH" w:eastAsia="en-US"/>
              </w:rPr>
              <w:t>.2022</w:t>
            </w:r>
          </w:p>
        </w:tc>
      </w:tr>
      <w:tr w:rsidR="000D6F2C" w14:paraId="48821DFA" w14:textId="77777777" w:rsidTr="00426CC0">
        <w:tc>
          <w:tcPr>
            <w:tcW w:w="3020" w:type="dxa"/>
          </w:tcPr>
          <w:p w14:paraId="35EDE4DF" w14:textId="77777777" w:rsidR="000D6F2C" w:rsidRDefault="000D6F2C" w:rsidP="00426CC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sz w:val="22"/>
                <w:szCs w:val="22"/>
                <w:lang w:val="fr-CH" w:eastAsia="en-US"/>
              </w:rPr>
              <w:t>Affichage en jeu</w:t>
            </w:r>
          </w:p>
        </w:tc>
        <w:tc>
          <w:tcPr>
            <w:tcW w:w="3021" w:type="dxa"/>
          </w:tcPr>
          <w:p w14:paraId="02721628" w14:textId="115E9E2A" w:rsidR="000D6F2C" w:rsidRPr="000D6F2C" w:rsidRDefault="000D6F2C" w:rsidP="00426CC0">
            <w:pPr>
              <w:widowControl w:val="0"/>
              <w:rPr>
                <w:rFonts w:eastAsia="Calibri" w:cs="Arial"/>
                <w:sz w:val="22"/>
                <w:szCs w:val="22"/>
              </w:rPr>
            </w:pPr>
            <w:r w:rsidRPr="000D6F2C">
              <w:rPr>
                <w:rFonts w:eastAsia="Calibri" w:cs="Arial"/>
                <w:sz w:val="22"/>
                <w:szCs w:val="22"/>
              </w:rPr>
              <w:t>09.11</w:t>
            </w:r>
            <w:r w:rsidR="00DC0AD7">
              <w:rPr>
                <w:rFonts w:eastAsia="Calibri" w:cs="Arial"/>
                <w:sz w:val="22"/>
                <w:szCs w:val="22"/>
              </w:rPr>
              <w:t>.2022</w:t>
            </w:r>
          </w:p>
        </w:tc>
        <w:tc>
          <w:tcPr>
            <w:tcW w:w="3021" w:type="dxa"/>
          </w:tcPr>
          <w:p w14:paraId="6DC8B985" w14:textId="77777777" w:rsidR="000D6F2C" w:rsidRDefault="000D6F2C" w:rsidP="00426CC0">
            <w:pPr>
              <w:widowControl w:val="0"/>
              <w:rPr>
                <w:rFonts w:ascii="Calibri" w:eastAsia="Calibri" w:hAnsi="Calibri"/>
              </w:rPr>
            </w:pPr>
          </w:p>
        </w:tc>
      </w:tr>
      <w:tr w:rsidR="000D6F2C" w14:paraId="6403BE39" w14:textId="77777777" w:rsidTr="00426CC0">
        <w:trPr>
          <w:trHeight w:val="312"/>
        </w:trPr>
        <w:tc>
          <w:tcPr>
            <w:tcW w:w="3020" w:type="dxa"/>
          </w:tcPr>
          <w:p w14:paraId="42C4D790" w14:textId="77777777" w:rsidR="000D6F2C" w:rsidRDefault="000D6F2C" w:rsidP="00426CC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sz w:val="22"/>
                <w:szCs w:val="22"/>
                <w:lang w:val="fr-CH" w:eastAsia="en-US"/>
              </w:rPr>
              <w:t>Fonction de tir</w:t>
            </w:r>
          </w:p>
        </w:tc>
        <w:tc>
          <w:tcPr>
            <w:tcW w:w="3021" w:type="dxa"/>
          </w:tcPr>
          <w:p w14:paraId="148E7DB1" w14:textId="010A6E32" w:rsidR="000D6F2C" w:rsidRDefault="000D6F2C" w:rsidP="00426CC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sz w:val="22"/>
                <w:szCs w:val="22"/>
                <w:lang w:val="fr-CH" w:eastAsia="en-US"/>
              </w:rPr>
              <w:t>02.11</w:t>
            </w:r>
            <w:r w:rsidR="00DC0AD7">
              <w:rPr>
                <w:rFonts w:eastAsia="Calibri"/>
                <w:sz w:val="22"/>
                <w:szCs w:val="22"/>
                <w:lang w:val="fr-CH" w:eastAsia="en-US"/>
              </w:rPr>
              <w:t>.2022</w:t>
            </w:r>
          </w:p>
        </w:tc>
        <w:tc>
          <w:tcPr>
            <w:tcW w:w="3021" w:type="dxa"/>
          </w:tcPr>
          <w:p w14:paraId="3978A2A1" w14:textId="76DEBBEE" w:rsidR="000D6F2C" w:rsidRDefault="000D6F2C" w:rsidP="00426CC0">
            <w:pPr>
              <w:widowControl w:val="0"/>
              <w:rPr>
                <w:rFonts w:ascii="Calibri" w:eastAsia="Calibri" w:hAnsi="Calibri"/>
              </w:rPr>
            </w:pPr>
            <w:r>
              <w:rPr>
                <w:rFonts w:eastAsia="Calibri"/>
                <w:sz w:val="22"/>
                <w:szCs w:val="22"/>
                <w:lang w:val="fr-CH" w:eastAsia="en-US"/>
              </w:rPr>
              <w:t>09.11</w:t>
            </w:r>
            <w:r w:rsidR="00DC0AD7">
              <w:rPr>
                <w:rFonts w:eastAsia="Calibri"/>
                <w:sz w:val="22"/>
                <w:szCs w:val="22"/>
                <w:lang w:val="fr-CH" w:eastAsia="en-US"/>
              </w:rPr>
              <w:t>.2022</w:t>
            </w:r>
          </w:p>
        </w:tc>
      </w:tr>
    </w:tbl>
    <w:p w14:paraId="6C5F9DF4" w14:textId="77777777" w:rsidR="0049659A" w:rsidRDefault="0049659A" w:rsidP="0049659A">
      <w:pPr>
        <w:pStyle w:val="En-tte"/>
        <w:ind w:left="357"/>
        <w:rPr>
          <w:i/>
        </w:rPr>
      </w:pPr>
    </w:p>
    <w:p w14:paraId="3496622E" w14:textId="77777777" w:rsidR="0049659A" w:rsidRPr="0011188A" w:rsidRDefault="0049659A" w:rsidP="0011188A">
      <w:pPr>
        <w:pStyle w:val="Titre1"/>
      </w:pPr>
      <w:bookmarkStart w:id="7" w:name="_Toc25553322"/>
      <w:bookmarkStart w:id="8" w:name="_Toc71691026"/>
      <w:bookmarkStart w:id="9" w:name="_Toc114999701"/>
      <w:r w:rsidRPr="0011188A">
        <w:t xml:space="preserve">Erreurs </w:t>
      </w:r>
      <w:bookmarkEnd w:id="7"/>
      <w:r w:rsidRPr="0011188A">
        <w:t>restantes</w:t>
      </w:r>
      <w:bookmarkEnd w:id="8"/>
      <w:bookmarkEnd w:id="9"/>
      <w:r w:rsidRPr="0011188A">
        <w:t xml:space="preserve">  </w:t>
      </w:r>
    </w:p>
    <w:p w14:paraId="08415362" w14:textId="77777777" w:rsidR="0049659A" w:rsidRDefault="0049659A" w:rsidP="0049659A">
      <w:pPr>
        <w:ind w:left="426"/>
        <w:rPr>
          <w:i/>
        </w:rPr>
      </w:pPr>
      <w:bookmarkStart w:id="10" w:name="_Toc25553323"/>
    </w:p>
    <w:p w14:paraId="51E93839" w14:textId="5A64FC61" w:rsidR="00AA0785" w:rsidRDefault="00AA0785" w:rsidP="0011188A">
      <w:pPr>
        <w:pStyle w:val="Titre1"/>
        <w:tabs>
          <w:tab w:val="num" w:pos="360"/>
        </w:tabs>
      </w:pPr>
      <w:bookmarkStart w:id="11" w:name="_Toc25553326"/>
      <w:bookmarkStart w:id="12" w:name="_Toc71691029"/>
      <w:bookmarkStart w:id="13" w:name="_Toc114999702"/>
      <w:bookmarkEnd w:id="10"/>
      <w:r w:rsidRPr="0011188A">
        <w:t xml:space="preserve">Liste des </w:t>
      </w:r>
      <w:bookmarkEnd w:id="11"/>
      <w:bookmarkEnd w:id="12"/>
      <w:r w:rsidR="0011188A">
        <w:t>livrables</w:t>
      </w:r>
      <w:bookmarkEnd w:id="13"/>
    </w:p>
    <w:p w14:paraId="6F32EA5B" w14:textId="77777777" w:rsidR="00DC0AD7" w:rsidRPr="00DC0AD7" w:rsidRDefault="00DC0AD7" w:rsidP="00DC0AD7"/>
    <w:p w14:paraId="00EF6252" w14:textId="4E51EAEB" w:rsidR="00DC0AD7" w:rsidRDefault="00DC0AD7" w:rsidP="00DC0AD7">
      <w:r>
        <w:t>Livrable 1 : Analyse fonctionnelle (user stories), Planning initial.</w:t>
      </w:r>
    </w:p>
    <w:p w14:paraId="1DD225B5" w14:textId="6C5520B7" w:rsidR="00415FC4" w:rsidRDefault="00DC0AD7" w:rsidP="00DC0AD7">
      <w:r>
        <w:t xml:space="preserve">Livrable 2 : </w:t>
      </w:r>
      <w:r w:rsidR="00415FC4">
        <w:t>2 diagrammes de séquence, 1 diagramme de classe, 4 tests unitaires.</w:t>
      </w:r>
    </w:p>
    <w:p w14:paraId="18D4F1B6" w14:textId="38135305" w:rsidR="00415FC4" w:rsidRPr="00DC0AD7" w:rsidRDefault="00415FC4" w:rsidP="00DC0AD7">
      <w:r>
        <w:t>Livrable 3 : Beta 1, Canevas avec tableau d’avancement</w:t>
      </w:r>
    </w:p>
    <w:p w14:paraId="7B1EC6CF" w14:textId="77777777" w:rsidR="0049659A" w:rsidRDefault="0049659A" w:rsidP="00AA0785">
      <w:pPr>
        <w:ind w:left="426"/>
        <w:rPr>
          <w:rFonts w:cs="Arial"/>
          <w:iCs/>
        </w:rPr>
      </w:pPr>
    </w:p>
    <w:p w14:paraId="078EF693" w14:textId="4AAFA979" w:rsidR="00415FC4" w:rsidRPr="00415FC4" w:rsidRDefault="00AA0785" w:rsidP="00415FC4">
      <w:pPr>
        <w:pStyle w:val="Titre1"/>
        <w:tabs>
          <w:tab w:val="num" w:pos="360"/>
        </w:tabs>
      </w:pPr>
      <w:bookmarkStart w:id="14" w:name="_Toc25553328"/>
      <w:bookmarkStart w:id="15" w:name="_Toc71703263"/>
      <w:bookmarkStart w:id="16" w:name="_Toc114999703"/>
      <w:r w:rsidRPr="0049659A">
        <w:t>C</w:t>
      </w:r>
      <w:bookmarkEnd w:id="14"/>
      <w:bookmarkEnd w:id="15"/>
      <w:r w:rsidR="00684B3D">
        <w:t>onclusions</w:t>
      </w:r>
      <w:bookmarkEnd w:id="16"/>
    </w:p>
    <w:p w14:paraId="7C5215FB" w14:textId="5864B5CA" w:rsidR="00AA0785" w:rsidRDefault="00AA0785" w:rsidP="00AA0785">
      <w:pPr>
        <w:pStyle w:val="En-tte"/>
        <w:ind w:left="357"/>
      </w:pPr>
    </w:p>
    <w:p w14:paraId="2A9EF175" w14:textId="77777777" w:rsidR="00415FC4" w:rsidRDefault="00415FC4" w:rsidP="00AA0785">
      <w:pPr>
        <w:pStyle w:val="En-tte"/>
        <w:ind w:left="357"/>
      </w:pPr>
    </w:p>
    <w:p w14:paraId="40B4C6A9" w14:textId="50055B2D" w:rsidR="00591119" w:rsidRPr="00C83E77" w:rsidRDefault="00591119" w:rsidP="00415FC4">
      <w:pPr>
        <w:ind w:left="1146"/>
        <w:rPr>
          <w:rFonts w:cs="Arial"/>
          <w:i/>
        </w:rPr>
      </w:pPr>
    </w:p>
    <w:sectPr w:rsidR="00591119" w:rsidRPr="00C83E77">
      <w:headerReference w:type="default" r:id="rId26"/>
      <w:footerReference w:type="default" r:id="rId27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1A4B92" w14:textId="77777777" w:rsidR="00F51CC6" w:rsidRDefault="00F51CC6">
      <w:r>
        <w:separator/>
      </w:r>
    </w:p>
  </w:endnote>
  <w:endnote w:type="continuationSeparator" w:id="0">
    <w:p w14:paraId="096B7BE2" w14:textId="77777777" w:rsidR="00F51CC6" w:rsidRDefault="00F51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3d">
    <w:altName w:val="Cambria"/>
    <w:panose1 w:val="00000000000000000000"/>
    <w:charset w:val="00"/>
    <w:family w:val="roman"/>
    <w:notTrueType/>
    <w:pitch w:val="default"/>
  </w:font>
  <w:font w:name="Georgia Pro">
    <w:charset w:val="00"/>
    <w:family w:val="roman"/>
    <w:pitch w:val="variable"/>
    <w:sig w:usb0="80000287" w:usb1="0000004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781018" w14:textId="77777777" w:rsidR="00F53ED8" w:rsidRPr="00265744" w:rsidRDefault="00F53ED8" w:rsidP="00F43758">
    <w:pPr>
      <w:pStyle w:val="Pieddepage"/>
      <w:pBdr>
        <w:top w:val="single" w:sz="4" w:space="1" w:color="auto"/>
      </w:pBdr>
      <w:jc w:val="right"/>
      <w:rPr>
        <w:sz w:val="16"/>
        <w:szCs w:val="16"/>
      </w:rPr>
    </w:pP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997992">
      <w:rPr>
        <w:rStyle w:val="Numrodepage"/>
        <w:noProof/>
        <w:sz w:val="16"/>
        <w:szCs w:val="16"/>
      </w:rPr>
      <w:t>4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69E35D" w14:textId="77777777" w:rsidR="00F51CC6" w:rsidRDefault="00F51CC6">
      <w:r>
        <w:separator/>
      </w:r>
    </w:p>
  </w:footnote>
  <w:footnote w:type="continuationSeparator" w:id="0">
    <w:p w14:paraId="1BF26B0A" w14:textId="77777777" w:rsidR="00F51CC6" w:rsidRDefault="00F51C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1467B3" w14:textId="1028A733" w:rsidR="00F53ED8" w:rsidRDefault="00415FC4">
    <w:r>
      <w:rPr>
        <w:rFonts w:cs="Arial"/>
        <w:b/>
        <w:bCs/>
        <w:szCs w:val="24"/>
      </w:rPr>
      <w:t>P_DEV</w:t>
    </w:r>
    <w:r w:rsidRPr="00415FC4">
      <w:rPr>
        <w:rFonts w:cs="Arial"/>
        <w:b/>
        <w:bCs/>
        <w:szCs w:val="24"/>
      </w:rPr>
      <w:ptab w:relativeTo="margin" w:alignment="center" w:leader="none"/>
    </w:r>
    <w:r>
      <w:rPr>
        <w:rFonts w:cs="Arial"/>
        <w:b/>
        <w:bCs/>
        <w:szCs w:val="24"/>
      </w:rPr>
      <w:t>SpaceInvader</w:t>
    </w:r>
    <w:r w:rsidRPr="00415FC4">
      <w:rPr>
        <w:rFonts w:cs="Arial"/>
        <w:b/>
        <w:bCs/>
        <w:szCs w:val="24"/>
      </w:rPr>
      <w:ptab w:relativeTo="margin" w:alignment="right" w:leader="none"/>
    </w:r>
    <w:r>
      <w:rPr>
        <w:rFonts w:cs="Arial"/>
        <w:b/>
        <w:bCs/>
        <w:szCs w:val="24"/>
      </w:rPr>
      <w:t>Adam Kablouti CIN2A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A5F66"/>
    <w:multiLevelType w:val="hybridMultilevel"/>
    <w:tmpl w:val="21BEF4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24546"/>
    <w:multiLevelType w:val="hybridMultilevel"/>
    <w:tmpl w:val="A936E85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ED546D"/>
    <w:multiLevelType w:val="hybridMultilevel"/>
    <w:tmpl w:val="290C19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1C800924"/>
    <w:multiLevelType w:val="hybridMultilevel"/>
    <w:tmpl w:val="9302272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4C0EDE"/>
    <w:multiLevelType w:val="hybridMultilevel"/>
    <w:tmpl w:val="124C7148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3F6D7C05"/>
    <w:multiLevelType w:val="hybridMultilevel"/>
    <w:tmpl w:val="3524FBE2"/>
    <w:lvl w:ilvl="0" w:tplc="A26C96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AC71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82C2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5E77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7466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C856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6BB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4856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F262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44D7353E"/>
    <w:multiLevelType w:val="hybridMultilevel"/>
    <w:tmpl w:val="B590C2B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C005F"/>
    <w:multiLevelType w:val="hybridMultilevel"/>
    <w:tmpl w:val="F392EF4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5393E65"/>
    <w:multiLevelType w:val="hybridMultilevel"/>
    <w:tmpl w:val="B3600B5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5332ED"/>
    <w:multiLevelType w:val="hybridMultilevel"/>
    <w:tmpl w:val="C6B0C34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5B113DE"/>
    <w:multiLevelType w:val="hybridMultilevel"/>
    <w:tmpl w:val="E4A64AC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142361"/>
    <w:multiLevelType w:val="hybridMultilevel"/>
    <w:tmpl w:val="D85A7B5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2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B193736"/>
    <w:multiLevelType w:val="multilevel"/>
    <w:tmpl w:val="54A4ACD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9081"/>
        </w:tabs>
        <w:ind w:left="9081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"/>
  </w:num>
  <w:num w:numId="3">
    <w:abstractNumId w:val="5"/>
  </w:num>
  <w:num w:numId="4">
    <w:abstractNumId w:val="22"/>
  </w:num>
  <w:num w:numId="5">
    <w:abstractNumId w:val="15"/>
  </w:num>
  <w:num w:numId="6">
    <w:abstractNumId w:val="8"/>
  </w:num>
  <w:num w:numId="7">
    <w:abstractNumId w:val="18"/>
  </w:num>
  <w:num w:numId="8">
    <w:abstractNumId w:val="24"/>
  </w:num>
  <w:num w:numId="9">
    <w:abstractNumId w:val="3"/>
  </w:num>
  <w:num w:numId="10">
    <w:abstractNumId w:val="10"/>
  </w:num>
  <w:num w:numId="11">
    <w:abstractNumId w:val="14"/>
  </w:num>
  <w:num w:numId="12">
    <w:abstractNumId w:val="11"/>
  </w:num>
  <w:num w:numId="13">
    <w:abstractNumId w:val="21"/>
  </w:num>
  <w:num w:numId="14">
    <w:abstractNumId w:val="20"/>
  </w:num>
  <w:num w:numId="15">
    <w:abstractNumId w:val="2"/>
  </w:num>
  <w:num w:numId="16">
    <w:abstractNumId w:val="23"/>
  </w:num>
  <w:num w:numId="17">
    <w:abstractNumId w:val="23"/>
  </w:num>
  <w:num w:numId="18">
    <w:abstractNumId w:val="23"/>
  </w:num>
  <w:num w:numId="19">
    <w:abstractNumId w:val="23"/>
  </w:num>
  <w:num w:numId="20">
    <w:abstractNumId w:val="7"/>
  </w:num>
  <w:num w:numId="21">
    <w:abstractNumId w:val="23"/>
  </w:num>
  <w:num w:numId="22">
    <w:abstractNumId w:val="23"/>
  </w:num>
  <w:num w:numId="23">
    <w:abstractNumId w:val="2"/>
  </w:num>
  <w:num w:numId="24">
    <w:abstractNumId w:val="2"/>
  </w:num>
  <w:num w:numId="25">
    <w:abstractNumId w:val="2"/>
  </w:num>
  <w:num w:numId="26">
    <w:abstractNumId w:val="9"/>
  </w:num>
  <w:num w:numId="27">
    <w:abstractNumId w:val="6"/>
  </w:num>
  <w:num w:numId="28">
    <w:abstractNumId w:val="17"/>
  </w:num>
  <w:num w:numId="29">
    <w:abstractNumId w:val="16"/>
  </w:num>
  <w:num w:numId="30">
    <w:abstractNumId w:val="0"/>
  </w:num>
  <w:num w:numId="31">
    <w:abstractNumId w:val="4"/>
  </w:num>
  <w:num w:numId="32">
    <w:abstractNumId w:val="13"/>
  </w:num>
  <w:num w:numId="33">
    <w:abstractNumId w:val="12"/>
  </w:num>
  <w:num w:numId="34">
    <w:abstractNumId w:val="19"/>
  </w:num>
  <w:num w:numId="35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D85"/>
    <w:rsid w:val="000338DE"/>
    <w:rsid w:val="00063EDD"/>
    <w:rsid w:val="000D6F2C"/>
    <w:rsid w:val="0011188A"/>
    <w:rsid w:val="00164517"/>
    <w:rsid w:val="00205685"/>
    <w:rsid w:val="00212505"/>
    <w:rsid w:val="00232E9F"/>
    <w:rsid w:val="00245601"/>
    <w:rsid w:val="00265744"/>
    <w:rsid w:val="00281546"/>
    <w:rsid w:val="002C4C01"/>
    <w:rsid w:val="002F39FF"/>
    <w:rsid w:val="003144D2"/>
    <w:rsid w:val="00360243"/>
    <w:rsid w:val="00371ECE"/>
    <w:rsid w:val="003A15E6"/>
    <w:rsid w:val="003E60F7"/>
    <w:rsid w:val="003F2179"/>
    <w:rsid w:val="0041247B"/>
    <w:rsid w:val="00415FC4"/>
    <w:rsid w:val="00417512"/>
    <w:rsid w:val="00424BDA"/>
    <w:rsid w:val="00442BB2"/>
    <w:rsid w:val="004502D9"/>
    <w:rsid w:val="0047295B"/>
    <w:rsid w:val="0049659A"/>
    <w:rsid w:val="004C38FB"/>
    <w:rsid w:val="005143EF"/>
    <w:rsid w:val="00535DFD"/>
    <w:rsid w:val="005364AB"/>
    <w:rsid w:val="00577704"/>
    <w:rsid w:val="00591119"/>
    <w:rsid w:val="0059629D"/>
    <w:rsid w:val="005A2EE8"/>
    <w:rsid w:val="005E1E76"/>
    <w:rsid w:val="00684B3D"/>
    <w:rsid w:val="006E2C58"/>
    <w:rsid w:val="00791020"/>
    <w:rsid w:val="007C53D3"/>
    <w:rsid w:val="007C5469"/>
    <w:rsid w:val="007F1D85"/>
    <w:rsid w:val="0083170D"/>
    <w:rsid w:val="0083453E"/>
    <w:rsid w:val="008D7200"/>
    <w:rsid w:val="00930260"/>
    <w:rsid w:val="00997992"/>
    <w:rsid w:val="009D368F"/>
    <w:rsid w:val="00A06247"/>
    <w:rsid w:val="00A61D6F"/>
    <w:rsid w:val="00AA0785"/>
    <w:rsid w:val="00AA3411"/>
    <w:rsid w:val="00AE470C"/>
    <w:rsid w:val="00B263B7"/>
    <w:rsid w:val="00B31079"/>
    <w:rsid w:val="00B673BB"/>
    <w:rsid w:val="00C315ED"/>
    <w:rsid w:val="00C505B1"/>
    <w:rsid w:val="00C83E77"/>
    <w:rsid w:val="00C930E9"/>
    <w:rsid w:val="00CB3227"/>
    <w:rsid w:val="00CB74C0"/>
    <w:rsid w:val="00D14A10"/>
    <w:rsid w:val="00D97582"/>
    <w:rsid w:val="00DA4CCB"/>
    <w:rsid w:val="00DB4900"/>
    <w:rsid w:val="00DC0AD7"/>
    <w:rsid w:val="00E12330"/>
    <w:rsid w:val="00E63311"/>
    <w:rsid w:val="00F43758"/>
    <w:rsid w:val="00F4663F"/>
    <w:rsid w:val="00F51CC6"/>
    <w:rsid w:val="00F53ED8"/>
    <w:rsid w:val="00F76E30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7F20D63"/>
  <w15:chartTrackingRefBased/>
  <w15:docId w15:val="{D2859AF5-E8E8-4B2C-A4DC-76336B98B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7F1D8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Titre11">
    <w:name w:val="Titre 11"/>
    <w:basedOn w:val="Titre1"/>
    <w:link w:val="Titre11Car"/>
    <w:qFormat/>
    <w:rsid w:val="00F76E30"/>
  </w:style>
  <w:style w:type="character" w:styleId="Mentionnonrsolue">
    <w:name w:val="Unresolved Mention"/>
    <w:basedOn w:val="Policepardfaut"/>
    <w:uiPriority w:val="99"/>
    <w:semiHidden/>
    <w:unhideWhenUsed/>
    <w:rsid w:val="000D6F2C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rsid w:val="00F76E30"/>
    <w:rPr>
      <w:rFonts w:ascii="Arial" w:hAnsi="Arial"/>
      <w:b/>
      <w:kern w:val="28"/>
      <w:sz w:val="28"/>
      <w:u w:val="single"/>
      <w:lang w:val="fr-FR" w:eastAsia="fr-FR"/>
    </w:rPr>
  </w:style>
  <w:style w:type="character" w:customStyle="1" w:styleId="Titre11Car">
    <w:name w:val="Titre 11 Car"/>
    <w:basedOn w:val="Titre1Car"/>
    <w:link w:val="Titre11"/>
    <w:rsid w:val="00F76E30"/>
    <w:rPr>
      <w:rFonts w:ascii="Arial" w:hAnsi="Arial"/>
      <w:b/>
      <w:kern w:val="28"/>
      <w:sz w:val="28"/>
      <w:u w:val="single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lucid.app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sv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image" Target="media/image14.sv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svg"/><Relationship Id="rId27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v95oqz\Downloads\Canevas%20Dossier%20de%20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8" ma:contentTypeDescription="Crée un document." ma:contentTypeScope="" ma:versionID="f813ab756c42af8af494d6605e22e3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808c042e6474ee35eb4b0b0b71aaa865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07fbe94-966f-4b32-9612-7b91f98a3aaf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7E804A3-4F67-4514-9953-178842012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D04750-DEB0-4A48-8874-419D87A58A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4FD5CD5-ABFB-43A7-B56E-8CF79D38E90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67345A5-5E60-44B5-BB2F-AEFC3A6BDAB4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 Dossier de projet</Template>
  <TotalTime>131</TotalTime>
  <Pages>15</Pages>
  <Words>1282</Words>
  <Characters>7052</Characters>
  <Application>Microsoft Office Word</Application>
  <DocSecurity>0</DocSecurity>
  <Lines>58</Lines>
  <Paragraphs>16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8318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Adam Kablouti</dc:creator>
  <cp:keywords/>
  <dc:description/>
  <cp:lastModifiedBy>Adam Kablouti</cp:lastModifiedBy>
  <cp:revision>4</cp:revision>
  <cp:lastPrinted>2004-09-01T12:58:00Z</cp:lastPrinted>
  <dcterms:created xsi:type="dcterms:W3CDTF">2022-11-09T12:30:00Z</dcterms:created>
  <dcterms:modified xsi:type="dcterms:W3CDTF">2022-11-23T15:22:00Z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</Properties>
</file>